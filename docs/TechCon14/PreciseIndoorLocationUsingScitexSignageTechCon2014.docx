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7B0" w:rsidRPr="00BC349A" w:rsidRDefault="00663AD5" w:rsidP="00BC349A">
      <w:pPr>
        <w:pStyle w:val="hpPaper-Title"/>
        <w:spacing w:line="300" w:lineRule="auto"/>
      </w:pPr>
      <w:r>
        <w:t>Precise Indoor L</w:t>
      </w:r>
      <w:r w:rsidR="00BC349A">
        <w:t xml:space="preserve">ocation </w:t>
      </w:r>
      <w:r>
        <w:t>E</w:t>
      </w:r>
      <w:r w:rsidR="00BC349A">
        <w:t>nabled by HP Scitex Signage</w:t>
      </w:r>
      <w:r w:rsidR="00BC349A" w:rsidRPr="00BC349A">
        <w:t>.</w:t>
      </w:r>
    </w:p>
    <w:p w:rsidR="00D417B0" w:rsidRPr="000066BC" w:rsidRDefault="000066BC" w:rsidP="00EE4328">
      <w:pPr>
        <w:pStyle w:val="hpAuthors"/>
        <w:spacing w:after="0" w:line="300" w:lineRule="auto"/>
        <w:rPr>
          <w:lang w:val="pt-BR"/>
        </w:rPr>
      </w:pPr>
      <w:r w:rsidRPr="000066BC">
        <w:rPr>
          <w:lang w:val="pt-BR"/>
        </w:rPr>
        <w:t>Roque Scheer</w:t>
      </w:r>
      <w:r w:rsidR="00BC349A">
        <w:rPr>
          <w:lang w:val="pt-BR"/>
        </w:rPr>
        <w:t xml:space="preserve"> </w:t>
      </w:r>
      <w:r w:rsidR="00947154">
        <w:rPr>
          <w:lang w:val="pt-BR"/>
        </w:rPr>
        <w:t>(</w:t>
      </w:r>
      <w:r w:rsidR="001E0645">
        <w:rPr>
          <w:lang w:val="pt-BR"/>
        </w:rPr>
        <w:t>EG/</w:t>
      </w:r>
      <w:r w:rsidR="00947154" w:rsidRPr="00947154">
        <w:rPr>
          <w:lang w:val="pt-BR"/>
        </w:rPr>
        <w:t>Brazil R&amp;D</w:t>
      </w:r>
      <w:r w:rsidR="00BC349A">
        <w:rPr>
          <w:lang w:val="pt-BR"/>
        </w:rPr>
        <w:t>)</w:t>
      </w:r>
    </w:p>
    <w:p w:rsidR="00D417B0" w:rsidRDefault="009113CC" w:rsidP="00EE4328">
      <w:pPr>
        <w:pStyle w:val="hpAuthors"/>
        <w:spacing w:after="0" w:line="300" w:lineRule="auto"/>
      </w:pPr>
      <w:r>
        <w:t>(</w:t>
      </w:r>
      <w:r w:rsidR="00BC349A">
        <w:t>E</w:t>
      </w:r>
      <w:r>
        <w:t>mail a</w:t>
      </w:r>
      <w:r w:rsidR="006802F4">
        <w:t>ddres</w:t>
      </w:r>
      <w:r w:rsidR="00D417B0">
        <w:t xml:space="preserve">s </w:t>
      </w:r>
      <w:r w:rsidR="00947154">
        <w:t>are firstname.lastname</w:t>
      </w:r>
      <w:r w:rsidR="00D417B0">
        <w:t>@hp.com</w:t>
      </w:r>
      <w:r>
        <w:t>)</w:t>
      </w:r>
      <w:r w:rsidR="00947154">
        <w:t>.</w:t>
      </w:r>
    </w:p>
    <w:p w:rsidR="00D417B0" w:rsidRDefault="00D417B0" w:rsidP="00EE4328">
      <w:pPr>
        <w:pStyle w:val="hpHeading0"/>
        <w:spacing w:line="300" w:lineRule="auto"/>
      </w:pPr>
      <w:r>
        <w:t>Abstract</w:t>
      </w:r>
    </w:p>
    <w:p w:rsidR="00D417B0" w:rsidRDefault="00555ED2">
      <w:pPr>
        <w:pStyle w:val="hpAbstract"/>
      </w:pPr>
      <w:r>
        <w:t xml:space="preserve">This abstract describes how a proven technology (digital pen and paper) can be </w:t>
      </w:r>
      <w:r w:rsidR="00663AD5">
        <w:t>expanded</w:t>
      </w:r>
      <w:r>
        <w:t xml:space="preserve"> to create a very precise, easy to use indoor location solution</w:t>
      </w:r>
      <w:r w:rsidR="00663AD5">
        <w:t xml:space="preserve"> while at the same time significantly enhancing the value of any signage </w:t>
      </w:r>
      <w:r w:rsidR="00A959AE">
        <w:t xml:space="preserve">(but especially floor signage) </w:t>
      </w:r>
      <w:r w:rsidR="00663AD5">
        <w:t>created using HP Scitex printers</w:t>
      </w:r>
      <w:r>
        <w:t>.</w:t>
      </w:r>
      <w:r w:rsidR="00663AD5">
        <w:t xml:space="preserve"> A barely noticeable dotted pattern is overlaid over </w:t>
      </w:r>
      <w:r w:rsidR="0065795C">
        <w:t>images printed on</w:t>
      </w:r>
      <w:r w:rsidR="00663AD5">
        <w:t xml:space="preserve"> signage</w:t>
      </w:r>
      <w:r w:rsidR="0065795C">
        <w:t xml:space="preserve"> </w:t>
      </w:r>
      <w:r w:rsidR="00A959AE">
        <w:t xml:space="preserve">created </w:t>
      </w:r>
      <w:r w:rsidR="0065795C">
        <w:t>using HP Scitex printers</w:t>
      </w:r>
      <w:r w:rsidR="00663AD5">
        <w:t xml:space="preserve">, enabling an ordinary camera aiming at any part of </w:t>
      </w:r>
      <w:r w:rsidR="0065795C">
        <w:t>the image</w:t>
      </w:r>
      <w:r w:rsidR="00663AD5">
        <w:t xml:space="preserve"> to quickly determine its current geographical position. </w:t>
      </w:r>
    </w:p>
    <w:p w:rsidR="00290A65" w:rsidRDefault="00321303" w:rsidP="00367251">
      <w:pPr>
        <w:pStyle w:val="hpHeading1"/>
      </w:pPr>
      <w:r w:rsidRPr="00321303">
        <w:t>Problem statement</w:t>
      </w:r>
    </w:p>
    <w:p w:rsidR="0006556B" w:rsidRDefault="00BC349A" w:rsidP="001E1CD9">
      <w:pPr>
        <w:pStyle w:val="hpBody"/>
      </w:pPr>
      <w:r>
        <w:t xml:space="preserve">Precise indoor location has many applications, </w:t>
      </w:r>
      <w:r w:rsidR="0006192E">
        <w:t>including</w:t>
      </w:r>
      <w:r>
        <w:t xml:space="preserve"> </w:t>
      </w:r>
      <w:r w:rsidR="00D65BE7">
        <w:t>providing</w:t>
      </w:r>
      <w:r>
        <w:t xml:space="preserve"> directions inside buildings </w:t>
      </w:r>
      <w:r w:rsidR="00D65BE7">
        <w:t>or</w:t>
      </w:r>
      <w:r>
        <w:t xml:space="preserve"> event venues</w:t>
      </w:r>
      <w:r w:rsidR="0006192E">
        <w:t>,</w:t>
      </w:r>
      <w:r>
        <w:t xml:space="preserve"> providing targeted advertising for visitors of large retail stores</w:t>
      </w:r>
      <w:r w:rsidR="00663AD5">
        <w:t xml:space="preserve"> and</w:t>
      </w:r>
      <w:r>
        <w:t xml:space="preserve"> malls</w:t>
      </w:r>
      <w:r w:rsidR="0006192E">
        <w:t xml:space="preserve"> or helping visually impaired individuals</w:t>
      </w:r>
      <w:r>
        <w:t>.</w:t>
      </w:r>
      <w:r w:rsidR="00D65BE7">
        <w:t xml:space="preserve"> According to some estimates, indoor location solutions may amount to a US$ 5 billion dollars </w:t>
      </w:r>
      <w:r w:rsidR="00663AD5">
        <w:t>business opportunity</w:t>
      </w:r>
      <w:r w:rsidR="00A959AE">
        <w:t xml:space="preserve"> [1]</w:t>
      </w:r>
      <w:r w:rsidR="00D65BE7">
        <w:t xml:space="preserve">. There is currently a lot of research going on, with multiple approaches being used to solve the problem. Alternatives proposed so far involve triangulating radio signals (e.g. </w:t>
      </w:r>
      <w:r w:rsidR="0065795C">
        <w:t xml:space="preserve">often using standard </w:t>
      </w:r>
      <w:r w:rsidR="00D65BE7">
        <w:t xml:space="preserve">Wi-Fi), image recognition </w:t>
      </w:r>
      <w:r w:rsidR="002E29EF">
        <w:t>comparing current camera readings with</w:t>
      </w:r>
      <w:r w:rsidR="00D65BE7">
        <w:t xml:space="preserve"> images previously recorded from the mapped locations, sound wave detection, installing electronic beacons on the buildings, </w:t>
      </w:r>
      <w:r w:rsidR="0065795C">
        <w:t xml:space="preserve">using NFC or QR code markers to read current position, </w:t>
      </w:r>
      <w:r w:rsidR="00D65BE7">
        <w:t xml:space="preserve">and many others. </w:t>
      </w:r>
      <w:r w:rsidR="00334C21">
        <w:t xml:space="preserve">Each of these solutions has </w:t>
      </w:r>
      <w:r w:rsidR="002E29EF">
        <w:t>some</w:t>
      </w:r>
      <w:r w:rsidR="00334C21">
        <w:t xml:space="preserve"> advantages, as well as many shortcomings.</w:t>
      </w:r>
    </w:p>
    <w:p w:rsidR="00334C21" w:rsidRDefault="00334C21" w:rsidP="001E1CD9">
      <w:pPr>
        <w:pStyle w:val="hpBody"/>
      </w:pPr>
      <w:r>
        <w:t xml:space="preserve">The most </w:t>
      </w:r>
      <w:r w:rsidR="0065795C">
        <w:t>common</w:t>
      </w:r>
      <w:r>
        <w:t xml:space="preserve"> shortcomings are that </w:t>
      </w:r>
      <w:r w:rsidR="00C6388D">
        <w:t>these</w:t>
      </w:r>
      <w:r>
        <w:t xml:space="preserve"> solutions require </w:t>
      </w:r>
      <w:r w:rsidR="002E29EF">
        <w:t>equipping buildings with</w:t>
      </w:r>
      <w:r>
        <w:t xml:space="preserve"> new active </w:t>
      </w:r>
      <w:r w:rsidR="00A959AE">
        <w:t xml:space="preserve">electronics </w:t>
      </w:r>
      <w:r w:rsidR="0065795C">
        <w:t xml:space="preserve">hardware </w:t>
      </w:r>
      <w:r>
        <w:t>that requires continu</w:t>
      </w:r>
      <w:r w:rsidR="00A959AE">
        <w:t>ous</w:t>
      </w:r>
      <w:r>
        <w:t xml:space="preserve"> maintenance to </w:t>
      </w:r>
      <w:r w:rsidR="002E29EF">
        <w:t>stay</w:t>
      </w:r>
      <w:r>
        <w:t xml:space="preserve"> operational. Worse than that, some solutions may require that the users use specialized hardware to retrieve their current locations. Solutions that do not require specialized hardware, on the other hand, may require a previous mapping of the environment, which can </w:t>
      </w:r>
      <w:r w:rsidR="00A959AE">
        <w:t xml:space="preserve">quickly </w:t>
      </w:r>
      <w:r>
        <w:t>become outdated. For instance solutions that map places by photographing them, or map the radio signal signatures in all possible locations inside the building</w:t>
      </w:r>
      <w:r w:rsidR="00041A54">
        <w:t>s, can quickly becom</w:t>
      </w:r>
      <w:r w:rsidR="002E29EF">
        <w:t>e</w:t>
      </w:r>
      <w:r w:rsidR="00041A54">
        <w:t xml:space="preserve"> outdated by changes in the furniture, decorations or installation of other electronic devices that </w:t>
      </w:r>
      <w:r w:rsidR="002E29EF">
        <w:t>modify</w:t>
      </w:r>
      <w:r w:rsidR="00041A54">
        <w:t xml:space="preserve"> the patterns previously mapped.</w:t>
      </w:r>
      <w:r w:rsidR="0065795C">
        <w:t xml:space="preserve"> Finally, the simpler options require that the user perform some </w:t>
      </w:r>
      <w:r w:rsidR="002F513C">
        <w:t xml:space="preserve">non-trivial </w:t>
      </w:r>
      <w:r w:rsidR="0065795C">
        <w:t>act</w:t>
      </w:r>
      <w:r w:rsidR="002F513C">
        <w:t>ion directed at determining his or her current position, such as aiming the camera at a specific location or reading NFC tags.</w:t>
      </w:r>
    </w:p>
    <w:p w:rsidR="00A06692" w:rsidRPr="00971651" w:rsidRDefault="00A06692" w:rsidP="00971651">
      <w:pPr>
        <w:pStyle w:val="hpHeading1"/>
      </w:pPr>
      <w:r w:rsidRPr="00971651">
        <w:t>Our solution</w:t>
      </w:r>
    </w:p>
    <w:p w:rsidR="00041A54" w:rsidRDefault="00041A54" w:rsidP="00041A54">
      <w:pPr>
        <w:pStyle w:val="hpBody"/>
      </w:pPr>
      <w:r>
        <w:t>The present work proposes the use of an existing, extensively proven technology, created for a different purpose, to make it applicable to enable extremely precise indoor (as well as outdoor) location.</w:t>
      </w:r>
      <w:r w:rsidR="002E29EF">
        <w:t xml:space="preserve"> </w:t>
      </w:r>
      <w:r>
        <w:t>"Digital pen and paper" is a well-known technology that uses a pen containing a small camera to identify the current pen position on the paper by recognizing and analyzing a</w:t>
      </w:r>
      <w:r w:rsidR="00A959AE">
        <w:t xml:space="preserve">n apparently </w:t>
      </w:r>
      <w:r w:rsidR="00F00B0A">
        <w:t>homogeneous</w:t>
      </w:r>
      <w:r w:rsidR="002E29EF">
        <w:t xml:space="preserve"> </w:t>
      </w:r>
      <w:r>
        <w:t>microscopic dot pattern printed on the surface on which the pen is writing. This microscopic dot pattern (the "</w:t>
      </w:r>
      <w:proofErr w:type="spellStart"/>
      <w:r>
        <w:t>Anoto</w:t>
      </w:r>
      <w:proofErr w:type="spellEnd"/>
      <w:r>
        <w:t xml:space="preserve"> pattern"</w:t>
      </w:r>
      <w:r w:rsidR="00A959AE">
        <w:t xml:space="preserve"> [2]</w:t>
      </w:r>
      <w:r>
        <w:t xml:space="preserve">) can code enough information to identify the pen position, with the resolution of a fraction of a millimeter, on a surface large enough to cover </w:t>
      </w:r>
      <w:r w:rsidR="00F00B0A">
        <w:t>millions</w:t>
      </w:r>
      <w:r>
        <w:t xml:space="preserve"> of square kilometers.</w:t>
      </w:r>
    </w:p>
    <w:p w:rsidR="00041A54" w:rsidRDefault="00041A54" w:rsidP="00041A54">
      <w:pPr>
        <w:pStyle w:val="hpBody"/>
      </w:pPr>
      <w:r>
        <w:t xml:space="preserve">The solution </w:t>
      </w:r>
      <w:r w:rsidR="001A78A4">
        <w:t xml:space="preserve">being described here </w:t>
      </w:r>
      <w:r>
        <w:t xml:space="preserve">uses the same, or an equivalent pattern, printed on the floor cover </w:t>
      </w:r>
      <w:r w:rsidR="005F7A5A">
        <w:t>(and possibly on</w:t>
      </w:r>
      <w:r>
        <w:t xml:space="preserve"> other </w:t>
      </w:r>
      <w:r w:rsidR="005F7A5A">
        <w:t xml:space="preserve">nearby surfaces), </w:t>
      </w:r>
      <w:r>
        <w:t>and a camera (dedicated or already existing on a mobile device) to</w:t>
      </w:r>
      <w:r w:rsidR="005F7A5A">
        <w:t xml:space="preserve"> </w:t>
      </w:r>
      <w:r>
        <w:t>read the current position and report it directly to the user or to a</w:t>
      </w:r>
      <w:r w:rsidR="005F7A5A">
        <w:t xml:space="preserve"> </w:t>
      </w:r>
      <w:r>
        <w:t>computer system. The microscopic pattern used in digital paper</w:t>
      </w:r>
      <w:r w:rsidR="005F7A5A">
        <w:t xml:space="preserve"> </w:t>
      </w:r>
      <w:r>
        <w:t xml:space="preserve">solutions would be </w:t>
      </w:r>
      <w:r w:rsidR="005F7A5A">
        <w:t xml:space="preserve">proportionally </w:t>
      </w:r>
      <w:r w:rsidR="00F00B0A">
        <w:t>enlarged</w:t>
      </w:r>
      <w:r>
        <w:t xml:space="preserve"> to become detectable and readable</w:t>
      </w:r>
      <w:r w:rsidR="005F7A5A">
        <w:t xml:space="preserve"> </w:t>
      </w:r>
      <w:r>
        <w:t>through a typical resoluti</w:t>
      </w:r>
      <w:r w:rsidR="005F7A5A">
        <w:t>on camera being held at waist or</w:t>
      </w:r>
      <w:r>
        <w:t xml:space="preserve"> eye level</w:t>
      </w:r>
      <w:r w:rsidR="005F7A5A">
        <w:t xml:space="preserve"> by the user</w:t>
      </w:r>
      <w:r w:rsidR="002E29EF">
        <w:t>, typically the camera of the user’</w:t>
      </w:r>
      <w:r w:rsidR="00C15854">
        <w:t>s smart</w:t>
      </w:r>
      <w:r w:rsidR="002E29EF">
        <w:t>phone.</w:t>
      </w:r>
      <w:r w:rsidR="002F513C">
        <w:t xml:space="preserve"> While this solution </w:t>
      </w:r>
      <w:r w:rsidR="00C6388D">
        <w:t>is</w:t>
      </w:r>
      <w:r w:rsidR="002F513C">
        <w:t xml:space="preserve"> similar to other camera based solutions, </w:t>
      </w:r>
      <w:bookmarkStart w:id="0" w:name="_GoBack"/>
      <w:bookmarkEnd w:id="0"/>
      <w:r w:rsidR="002F513C">
        <w:t xml:space="preserve">it differentiates because the camera on a smartphone is almost always pointing to the floor during normal use, especially when using mapping or </w:t>
      </w:r>
      <w:r w:rsidR="0037224C">
        <w:t>other indoor location applications</w:t>
      </w:r>
      <w:r w:rsidR="002F513C">
        <w:t>.</w:t>
      </w:r>
    </w:p>
    <w:p w:rsidR="009A3768" w:rsidRDefault="009A3768" w:rsidP="00041A54">
      <w:pPr>
        <w:pStyle w:val="hpBody"/>
      </w:pPr>
      <w:r>
        <w:t xml:space="preserve">It is important to notice that </w:t>
      </w:r>
      <w:r w:rsidR="002F513C">
        <w:t xml:space="preserve">in practice </w:t>
      </w:r>
      <w:r>
        <w:t>any mechanism for embedding digital information on image</w:t>
      </w:r>
      <w:r w:rsidR="00C15854">
        <w:t>s</w:t>
      </w:r>
      <w:r>
        <w:t xml:space="preserve"> could be used. For instance we could cover the </w:t>
      </w:r>
      <w:r w:rsidR="00C15854">
        <w:t xml:space="preserve">entire </w:t>
      </w:r>
      <w:r>
        <w:t>floor</w:t>
      </w:r>
      <w:r w:rsidR="00C15854">
        <w:t xml:space="preserve"> surface with QR Code images created using digital printing solutions, each one encoding its </w:t>
      </w:r>
      <w:r w:rsidR="002F513C">
        <w:t xml:space="preserve">own </w:t>
      </w:r>
      <w:r w:rsidR="00C15854">
        <w:t xml:space="preserve">precise location. </w:t>
      </w:r>
      <w:r w:rsidR="00E472CD">
        <w:t>However, very f</w:t>
      </w:r>
      <w:r w:rsidR="00E472CD">
        <w:rPr>
          <w:color w:val="auto"/>
        </w:rPr>
        <w:t xml:space="preserve">ew people would appreciate the beauty of a floor entirely covered with QR Codes. </w:t>
      </w:r>
      <w:r w:rsidR="00C15854">
        <w:t xml:space="preserve">The </w:t>
      </w:r>
      <w:proofErr w:type="spellStart"/>
      <w:r w:rsidR="00F00B0A">
        <w:t>Anoto</w:t>
      </w:r>
      <w:proofErr w:type="spellEnd"/>
      <w:r w:rsidR="00F00B0A">
        <w:t xml:space="preserve"> </w:t>
      </w:r>
      <w:r w:rsidR="00C15854">
        <w:t xml:space="preserve">dot pattern was chosen because, contrary to QR Codes, it is </w:t>
      </w:r>
      <w:r w:rsidR="00C15854">
        <w:lastRenderedPageBreak/>
        <w:t xml:space="preserve">barely noticeable when </w:t>
      </w:r>
      <w:r w:rsidR="002F513C">
        <w:t xml:space="preserve">overlaid over other images and </w:t>
      </w:r>
      <w:r w:rsidR="00C15854">
        <w:t xml:space="preserve">looked at from a relative distance, so the signage containing it will still be useful for other purposes, such as decoration or advertisement. Embedding the location information as watermarks on the image would be </w:t>
      </w:r>
      <w:r w:rsidR="002F513C">
        <w:t>an even better</w:t>
      </w:r>
      <w:r w:rsidR="00C15854">
        <w:t xml:space="preserve"> solution. However, these cannot be </w:t>
      </w:r>
      <w:r w:rsidR="00F30D8F">
        <w:t xml:space="preserve">as </w:t>
      </w:r>
      <w:r w:rsidR="00C15854">
        <w:t xml:space="preserve">easily and precisely decoded using </w:t>
      </w:r>
      <w:r w:rsidR="00F30D8F">
        <w:t xml:space="preserve">the capabilities of </w:t>
      </w:r>
      <w:r w:rsidR="00C15854">
        <w:t xml:space="preserve">existing smartphones. </w:t>
      </w:r>
    </w:p>
    <w:p w:rsidR="00041A54" w:rsidRDefault="00041A54" w:rsidP="00041A54">
      <w:pPr>
        <w:pStyle w:val="hpBody"/>
      </w:pPr>
      <w:r>
        <w:t xml:space="preserve">Since the dotted pattern will be scaled up (enlarged), </w:t>
      </w:r>
      <w:r w:rsidR="005F7A5A">
        <w:t xml:space="preserve">the </w:t>
      </w:r>
      <w:r>
        <w:t>typical</w:t>
      </w:r>
      <w:r w:rsidR="005F7A5A">
        <w:t xml:space="preserve"> </w:t>
      </w:r>
      <w:r w:rsidR="00F30D8F">
        <w:t xml:space="preserve">dotted </w:t>
      </w:r>
      <w:r>
        <w:t xml:space="preserve">patterns already used in digital paper </w:t>
      </w:r>
      <w:r w:rsidR="00F30D8F">
        <w:t xml:space="preserve">solutions </w:t>
      </w:r>
      <w:r>
        <w:t xml:space="preserve">would </w:t>
      </w:r>
      <w:r w:rsidR="002E29EF">
        <w:t>provide</w:t>
      </w:r>
      <w:r>
        <w:t xml:space="preserve"> enough resolution</w:t>
      </w:r>
      <w:r w:rsidR="005F7A5A">
        <w:t xml:space="preserve"> </w:t>
      </w:r>
      <w:r w:rsidR="002F513C">
        <w:t xml:space="preserve">and </w:t>
      </w:r>
      <w:r w:rsidR="0037224C">
        <w:t xml:space="preserve">range of </w:t>
      </w:r>
      <w:r w:rsidR="002F513C">
        <w:t xml:space="preserve">representable values </w:t>
      </w:r>
      <w:r>
        <w:t>to wrap the entire planet with the pattern and still uniquely identify</w:t>
      </w:r>
      <w:r w:rsidR="005F7A5A">
        <w:t xml:space="preserve"> </w:t>
      </w:r>
      <w:r w:rsidR="00F30D8F">
        <w:t>e</w:t>
      </w:r>
      <w:r>
        <w:t xml:space="preserve">very </w:t>
      </w:r>
      <w:r w:rsidR="00F30D8F">
        <w:t xml:space="preserve">individual </w:t>
      </w:r>
      <w:r>
        <w:t>small area</w:t>
      </w:r>
      <w:r w:rsidR="00F30D8F">
        <w:t xml:space="preserve"> of its surface</w:t>
      </w:r>
      <w:r>
        <w:t xml:space="preserve"> (a</w:t>
      </w:r>
      <w:r w:rsidR="002F513C">
        <w:t>s</w:t>
      </w:r>
      <w:r>
        <w:t xml:space="preserve"> </w:t>
      </w:r>
      <w:r w:rsidR="00F30D8F">
        <w:t xml:space="preserve">small as a </w:t>
      </w:r>
      <w:r>
        <w:t>few sq</w:t>
      </w:r>
      <w:r w:rsidR="005F7A5A">
        <w:t>u</w:t>
      </w:r>
      <w:r>
        <w:t>are inches</w:t>
      </w:r>
      <w:r w:rsidR="002F513C">
        <w:t xml:space="preserve"> each</w:t>
      </w:r>
      <w:r>
        <w:t>).</w:t>
      </w:r>
    </w:p>
    <w:p w:rsidR="00041A54" w:rsidRDefault="00041A54" w:rsidP="00041A54">
      <w:pPr>
        <w:pStyle w:val="hpBody"/>
      </w:pPr>
      <w:r>
        <w:t xml:space="preserve">There </w:t>
      </w:r>
      <w:r w:rsidR="002F513C">
        <w:t xml:space="preserve">are </w:t>
      </w:r>
      <w:r w:rsidR="00733BB4">
        <w:t>two</w:t>
      </w:r>
      <w:r>
        <w:t xml:space="preserve"> ma</w:t>
      </w:r>
      <w:r w:rsidR="00733BB4">
        <w:t>i</w:t>
      </w:r>
      <w:r>
        <w:t>n implementation alternatives:</w:t>
      </w:r>
    </w:p>
    <w:p w:rsidR="00041A54" w:rsidRDefault="00041A54" w:rsidP="00041A54">
      <w:pPr>
        <w:pStyle w:val="hpBody"/>
      </w:pPr>
      <w:r>
        <w:t xml:space="preserve">1) Cover </w:t>
      </w:r>
      <w:r w:rsidR="005F7A5A">
        <w:t>limited</w:t>
      </w:r>
      <w:r>
        <w:t xml:space="preserve"> area</w:t>
      </w:r>
      <w:r w:rsidR="002E29EF">
        <w:t>s</w:t>
      </w:r>
      <w:r>
        <w:t xml:space="preserve"> with the </w:t>
      </w:r>
      <w:r w:rsidR="005F7A5A">
        <w:t xml:space="preserve">same </w:t>
      </w:r>
      <w:r>
        <w:t xml:space="preserve">dotted pattern </w:t>
      </w:r>
      <w:r w:rsidR="005F7A5A">
        <w:t xml:space="preserve">arrangement </w:t>
      </w:r>
      <w:r>
        <w:t>(e.g. the floor</w:t>
      </w:r>
      <w:r w:rsidR="005F7A5A">
        <w:t xml:space="preserve"> </w:t>
      </w:r>
      <w:r>
        <w:t xml:space="preserve">inside a </w:t>
      </w:r>
      <w:r w:rsidR="00817AEB">
        <w:t xml:space="preserve">specific </w:t>
      </w:r>
      <w:r>
        <w:t xml:space="preserve">building). </w:t>
      </w:r>
      <w:r w:rsidR="005F7A5A">
        <w:t>Each small square on the same building’s floor will have its unique identification pattern, but the</w:t>
      </w:r>
      <w:r w:rsidR="000F052B">
        <w:t xml:space="preserve"> </w:t>
      </w:r>
      <w:r w:rsidR="005F7A5A">
        <w:t>s</w:t>
      </w:r>
      <w:r w:rsidR="000F052B">
        <w:t>ame</w:t>
      </w:r>
      <w:r w:rsidR="005F7A5A">
        <w:t xml:space="preserve"> pattern</w:t>
      </w:r>
      <w:r w:rsidR="000F052B">
        <w:t xml:space="preserve"> </w:t>
      </w:r>
      <w:r w:rsidR="00F00B0A">
        <w:t>range</w:t>
      </w:r>
      <w:r w:rsidR="005F7A5A">
        <w:t xml:space="preserve"> may be repeated on a different building. On this arrangement, t</w:t>
      </w:r>
      <w:r>
        <w:t xml:space="preserve">he </w:t>
      </w:r>
      <w:r w:rsidR="00817AEB">
        <w:t xml:space="preserve">approximate </w:t>
      </w:r>
      <w:r>
        <w:t>geographical location of the building would</w:t>
      </w:r>
      <w:r w:rsidR="005F7A5A">
        <w:t xml:space="preserve"> still be determined using other widely available, though lower resolution, location</w:t>
      </w:r>
      <w:r>
        <w:t xml:space="preserve"> mechanisms (GPS, cell tower</w:t>
      </w:r>
      <w:r w:rsidR="005F7A5A">
        <w:t xml:space="preserve"> </w:t>
      </w:r>
      <w:r>
        <w:t xml:space="preserve">triangulation, etc.) and the pattern would </w:t>
      </w:r>
      <w:r w:rsidR="001A78A4">
        <w:t>determine</w:t>
      </w:r>
      <w:r>
        <w:t xml:space="preserve"> the </w:t>
      </w:r>
      <w:r w:rsidR="00F30D8F">
        <w:t>precise</w:t>
      </w:r>
      <w:r w:rsidR="005F7A5A">
        <w:t xml:space="preserve"> </w:t>
      </w:r>
      <w:r w:rsidR="0037224C">
        <w:t xml:space="preserve">relative </w:t>
      </w:r>
      <w:r>
        <w:t>position inside the</w:t>
      </w:r>
      <w:r w:rsidR="00693290">
        <w:t xml:space="preserve"> identified</w:t>
      </w:r>
      <w:r>
        <w:t xml:space="preserve"> building</w:t>
      </w:r>
      <w:r w:rsidR="001A78A4" w:rsidRPr="001A78A4">
        <w:t xml:space="preserve"> </w:t>
      </w:r>
      <w:r w:rsidR="001A78A4">
        <w:t>only</w:t>
      </w:r>
      <w:r>
        <w:t>.</w:t>
      </w:r>
    </w:p>
    <w:p w:rsidR="00041A54" w:rsidRDefault="00041A54" w:rsidP="00041A54">
      <w:pPr>
        <w:pStyle w:val="hpBody"/>
      </w:pPr>
      <w:r>
        <w:t>2) Cover (virtually) the entire planet with the pattern</w:t>
      </w:r>
      <w:r w:rsidR="00693290">
        <w:t>. This means</w:t>
      </w:r>
      <w:r w:rsidR="005F7A5A">
        <w:t xml:space="preserve"> each small surface area of the planet will </w:t>
      </w:r>
      <w:r w:rsidR="00693290">
        <w:t>be identified by a unique, easily computable pattern (in practice representing its own extremely precise latitude and longitude)</w:t>
      </w:r>
      <w:r>
        <w:t xml:space="preserve">. </w:t>
      </w:r>
      <w:r w:rsidR="00693290">
        <w:t xml:space="preserve">This pattern, of course, will only be actually imprinted inside buildings </w:t>
      </w:r>
      <w:r>
        <w:t xml:space="preserve">and other areas of interest </w:t>
      </w:r>
      <w:r w:rsidR="00693290">
        <w:t>(e.g. on sidewalks</w:t>
      </w:r>
      <w:r w:rsidR="000F052B">
        <w:t xml:space="preserve"> connecting buildings</w:t>
      </w:r>
      <w:r w:rsidR="00693290">
        <w:t>) where precise location is needed or worthwhile.</w:t>
      </w:r>
      <w:r>
        <w:t xml:space="preserve"> This is the</w:t>
      </w:r>
      <w:r w:rsidR="00693290">
        <w:t xml:space="preserve"> </w:t>
      </w:r>
      <w:r>
        <w:t xml:space="preserve">preferred solution </w:t>
      </w:r>
      <w:r w:rsidR="00693290">
        <w:t>as it</w:t>
      </w:r>
      <w:r>
        <w:t xml:space="preserve"> preclude</w:t>
      </w:r>
      <w:r w:rsidR="00693290">
        <w:t>s</w:t>
      </w:r>
      <w:r>
        <w:t xml:space="preserve"> the use of any other</w:t>
      </w:r>
      <w:r w:rsidR="00693290">
        <w:t xml:space="preserve"> </w:t>
      </w:r>
      <w:r>
        <w:t>mechanism to identify the precise location of any surface covered</w:t>
      </w:r>
      <w:r w:rsidR="00693290">
        <w:t xml:space="preserve"> </w:t>
      </w:r>
      <w:r>
        <w:t>with the pattern</w:t>
      </w:r>
      <w:r w:rsidR="00693290">
        <w:t xml:space="preserve">, including the identification of the </w:t>
      </w:r>
      <w:r w:rsidR="009B6725">
        <w:t xml:space="preserve">geographical location of the </w:t>
      </w:r>
      <w:r w:rsidR="00693290">
        <w:t xml:space="preserve">building (since the </w:t>
      </w:r>
      <w:r w:rsidR="0037224C">
        <w:t xml:space="preserve">same </w:t>
      </w:r>
      <w:r w:rsidR="00693290">
        <w:t>pattern will never be repeated</w:t>
      </w:r>
      <w:r w:rsidR="001A78A4">
        <w:t xml:space="preserve"> elsewhere</w:t>
      </w:r>
      <w:r w:rsidR="00693290">
        <w:t>)</w:t>
      </w:r>
      <w:r>
        <w:t>.</w:t>
      </w:r>
    </w:p>
    <w:p w:rsidR="00817AEB" w:rsidRDefault="00817AEB" w:rsidP="00041A54">
      <w:pPr>
        <w:pStyle w:val="hpBody"/>
      </w:pPr>
      <w:r>
        <w:t xml:space="preserve">Both solutions could be marketed simultaneously, simply by reserving a small area of the entire </w:t>
      </w:r>
      <w:r w:rsidR="000F052B">
        <w:t>“</w:t>
      </w:r>
      <w:r>
        <w:t>pattern space</w:t>
      </w:r>
      <w:r w:rsidR="000F052B">
        <w:t>”</w:t>
      </w:r>
      <w:r>
        <w:t xml:space="preserve"> for alternative 1. When a pattern in this</w:t>
      </w:r>
      <w:r w:rsidR="001A78A4">
        <w:t xml:space="preserve"> reserved</w:t>
      </w:r>
      <w:r>
        <w:t xml:space="preserve"> area is detected, the position inside this area is </w:t>
      </w:r>
      <w:r w:rsidR="00664C3A">
        <w:t>calculated</w:t>
      </w:r>
      <w:r w:rsidR="001A78A4">
        <w:t xml:space="preserve"> relative to the </w:t>
      </w:r>
      <w:r>
        <w:t xml:space="preserve">geographical </w:t>
      </w:r>
      <w:r w:rsidR="008B29DF">
        <w:t>position of the venue where it is being read</w:t>
      </w:r>
      <w:r>
        <w:t>.</w:t>
      </w:r>
      <w:r w:rsidR="001A78A4">
        <w:t xml:space="preserve"> </w:t>
      </w:r>
      <w:r w:rsidR="00664C3A">
        <w:t xml:space="preserve">Other conventional means are used </w:t>
      </w:r>
      <w:r w:rsidR="001A78A4">
        <w:t>to determine</w:t>
      </w:r>
      <w:r w:rsidR="00664C3A">
        <w:t xml:space="preserve"> the venue’s geographical position.</w:t>
      </w:r>
    </w:p>
    <w:p w:rsidR="00041A54" w:rsidRDefault="00041A54" w:rsidP="00041A54">
      <w:pPr>
        <w:pStyle w:val="hpBody"/>
      </w:pPr>
      <w:r>
        <w:t>Sometimes multiple layers are needed (</w:t>
      </w:r>
      <w:r w:rsidR="00B552FB">
        <w:t xml:space="preserve">e.g. </w:t>
      </w:r>
      <w:r>
        <w:t>multiple story buildings).</w:t>
      </w:r>
      <w:r w:rsidR="00693290">
        <w:t xml:space="preserve"> </w:t>
      </w:r>
      <w:r>
        <w:t>In this case the pattern can also encode a la</w:t>
      </w:r>
      <w:r w:rsidR="00693290">
        <w:t xml:space="preserve">yer number that </w:t>
      </w:r>
      <w:r>
        <w:t>correspon</w:t>
      </w:r>
      <w:r w:rsidR="00693290">
        <w:t>d</w:t>
      </w:r>
      <w:r w:rsidR="00F00B0A">
        <w:t>s</w:t>
      </w:r>
      <w:r w:rsidR="00693290">
        <w:t xml:space="preserve"> to the current building floor, while the </w:t>
      </w:r>
      <w:r w:rsidR="00555ED2">
        <w:t xml:space="preserve">same </w:t>
      </w:r>
      <w:r w:rsidR="00693290">
        <w:t xml:space="preserve">latitude and longitude information will </w:t>
      </w:r>
      <w:r w:rsidR="00664C3A">
        <w:t>be</w:t>
      </w:r>
      <w:r w:rsidR="00555ED2">
        <w:t xml:space="preserve"> </w:t>
      </w:r>
      <w:r w:rsidR="00664C3A">
        <w:t>repeated</w:t>
      </w:r>
      <w:r w:rsidR="00693290">
        <w:t xml:space="preserve"> on each different floor.</w:t>
      </w:r>
    </w:p>
    <w:p w:rsidR="00555ED2" w:rsidRDefault="00B552FB" w:rsidP="00041A54">
      <w:pPr>
        <w:pStyle w:val="hpBody"/>
      </w:pPr>
      <w:r>
        <w:t>While the floor cover on alternative 1 above could be printed using standard offset printing or other common manufacturing technologies (</w:t>
      </w:r>
      <w:r w:rsidR="00664C3A">
        <w:t xml:space="preserve">but </w:t>
      </w:r>
      <w:r w:rsidR="000F052B">
        <w:t>potentially</w:t>
      </w:r>
      <w:r>
        <w:t xml:space="preserve"> enabling HP to collect revenue from licensing), the preferred alternative to create it would be to use HP Scitex printers. This </w:t>
      </w:r>
      <w:r w:rsidR="000F052B">
        <w:t xml:space="preserve">digital </w:t>
      </w:r>
      <w:r>
        <w:t xml:space="preserve">printing technology </w:t>
      </w:r>
      <w:r w:rsidR="00555ED2">
        <w:t>is almost mandatory for</w:t>
      </w:r>
      <w:r>
        <w:t xml:space="preserve"> the creation of the </w:t>
      </w:r>
      <w:r w:rsidR="00F30D8F">
        <w:t xml:space="preserve">globally </w:t>
      </w:r>
      <w:r>
        <w:t>unique patterns required by alternative 2 above. But more than that, Scitex printing technology also enables the location owners to extract additional value and thus amortize the cost of covering the floor</w:t>
      </w:r>
      <w:r w:rsidR="00555ED2">
        <w:t>, getting the location information as a bonus</w:t>
      </w:r>
      <w:r>
        <w:t xml:space="preserve">. Each venue (shopping mall, retailer store, </w:t>
      </w:r>
      <w:r w:rsidR="009E1297">
        <w:t xml:space="preserve">market) can get prints with the dotted pattern </w:t>
      </w:r>
      <w:r w:rsidR="00664C3A">
        <w:t>overlaid on</w:t>
      </w:r>
      <w:r w:rsidR="009E1297">
        <w:t xml:space="preserve"> its own selection of images (decorative patterns, store logos, seasonal themes such as Christmas, brand awareness campaigns, etc.). Seasonal themes could use less </w:t>
      </w:r>
      <w:r w:rsidR="00F30D8F">
        <w:t>expensive</w:t>
      </w:r>
      <w:r w:rsidR="009E1297">
        <w:t xml:space="preserve"> material</w:t>
      </w:r>
      <w:r w:rsidR="00F30D8F">
        <w:t>s</w:t>
      </w:r>
      <w:r w:rsidR="009E1297">
        <w:t xml:space="preserve"> and be replaced more often (generating a continuous revenue stream for HP), but cost conscious customers could also obtain more durable material (laminated printings) that could last for years and are a good option for new building developments or renovations. </w:t>
      </w:r>
      <w:r w:rsidR="00555ED2">
        <w:t xml:space="preserve">Finally, the lowest cost </w:t>
      </w:r>
      <w:r w:rsidR="009B6725">
        <w:t xml:space="preserve">per area </w:t>
      </w:r>
      <w:r w:rsidR="00555ED2">
        <w:t xml:space="preserve">would be obtained by printing the pattern on a </w:t>
      </w:r>
      <w:r w:rsidR="009B6725">
        <w:t xml:space="preserve">durable </w:t>
      </w:r>
      <w:r w:rsidR="00555ED2">
        <w:t xml:space="preserve">transparent </w:t>
      </w:r>
      <w:r w:rsidR="009B6725">
        <w:t xml:space="preserve">film </w:t>
      </w:r>
      <w:r w:rsidR="00555ED2">
        <w:t>that would be applicable over any existing hard surface.</w:t>
      </w:r>
      <w:r w:rsidR="009B6725">
        <w:t xml:space="preserve"> If further cost savings are still needed, the pattern cover could be applied only to the </w:t>
      </w:r>
      <w:r w:rsidR="000F052B">
        <w:t xml:space="preserve">main </w:t>
      </w:r>
      <w:r w:rsidR="009B6725">
        <w:t>paths with heav</w:t>
      </w:r>
      <w:r w:rsidR="00F30D8F">
        <w:t>ier people</w:t>
      </w:r>
      <w:r w:rsidR="009B6725">
        <w:t xml:space="preserve"> traffic, such as the central track of isles and corridors (</w:t>
      </w:r>
      <w:r w:rsidR="00F30D8F">
        <w:t xml:space="preserve">this </w:t>
      </w:r>
      <w:r w:rsidR="009B6725">
        <w:t>make</w:t>
      </w:r>
      <w:r w:rsidR="000F052B">
        <w:t>s</w:t>
      </w:r>
      <w:r w:rsidR="009B6725">
        <w:t xml:space="preserve"> the use by visually impaired individuals more difficult</w:t>
      </w:r>
      <w:r w:rsidR="00F30D8F">
        <w:t>,</w:t>
      </w:r>
      <w:r w:rsidR="00F30D8F" w:rsidRPr="00F30D8F">
        <w:t xml:space="preserve"> </w:t>
      </w:r>
      <w:r w:rsidR="00F30D8F">
        <w:t>however</w:t>
      </w:r>
      <w:r w:rsidR="009B6725">
        <w:t>).</w:t>
      </w:r>
    </w:p>
    <w:p w:rsidR="00B552FB" w:rsidRDefault="009E1297" w:rsidP="00041A54">
      <w:pPr>
        <w:pStyle w:val="hpBody"/>
      </w:pPr>
      <w:r>
        <w:t xml:space="preserve">It is important to notice that if a durable material is used, it </w:t>
      </w:r>
      <w:r w:rsidR="00555ED2">
        <w:t>will continue to</w:t>
      </w:r>
      <w:r>
        <w:t xml:space="preserve"> perform its function for a long time without consuming</w:t>
      </w:r>
      <w:r w:rsidR="00555ED2">
        <w:t xml:space="preserve"> any</w:t>
      </w:r>
      <w:r>
        <w:t xml:space="preserve"> energy and requiring </w:t>
      </w:r>
      <w:r w:rsidR="00745003">
        <w:t>no</w:t>
      </w:r>
      <w:r>
        <w:t xml:space="preserve"> maintenance beyond the regular surface cleaning already required by any other flooring material.</w:t>
      </w:r>
      <w:r w:rsidR="009A3768">
        <w:t xml:space="preserve"> This ensures it will become cost effective in the long run, even if the initial investment </w:t>
      </w:r>
      <w:r w:rsidR="00745003">
        <w:t>may be</w:t>
      </w:r>
      <w:r w:rsidR="009A3768">
        <w:t xml:space="preserve"> high in some cases.</w:t>
      </w:r>
    </w:p>
    <w:p w:rsidR="009E1297" w:rsidRDefault="009E1297" w:rsidP="00041A54">
      <w:pPr>
        <w:pStyle w:val="hpBody"/>
      </w:pPr>
      <w:r>
        <w:t xml:space="preserve">Another </w:t>
      </w:r>
      <w:r w:rsidR="00381576">
        <w:t xml:space="preserve">potential </w:t>
      </w:r>
      <w:r>
        <w:t>source of revenue for HP</w:t>
      </w:r>
      <w:r w:rsidR="00555ED2">
        <w:t xml:space="preserve">, of course, </w:t>
      </w:r>
      <w:r w:rsidR="00745003">
        <w:t>are</w:t>
      </w:r>
      <w:r>
        <w:t xml:space="preserve"> the applications that will read the current position, ideally installed on smartphones equipped with </w:t>
      </w:r>
      <w:r w:rsidR="009A3768">
        <w:t>cameras, which</w:t>
      </w:r>
      <w:r w:rsidR="00733BB4">
        <w:t xml:space="preserve"> most potential users already own</w:t>
      </w:r>
      <w:r>
        <w:t xml:space="preserve">. While HP can </w:t>
      </w:r>
      <w:r>
        <w:lastRenderedPageBreak/>
        <w:t>become a provider of indoor mapping applications</w:t>
      </w:r>
      <w:r w:rsidR="00733BB4">
        <w:t xml:space="preserve">, the chances that the solution might become a </w:t>
      </w:r>
      <w:r w:rsidR="00733BB4" w:rsidRPr="00555ED2">
        <w:rPr>
          <w:i/>
        </w:rPr>
        <w:t>de facto</w:t>
      </w:r>
      <w:r w:rsidR="00733BB4">
        <w:t xml:space="preserve"> standard would increase significantly if we are able to get </w:t>
      </w:r>
      <w:r w:rsidR="00745003">
        <w:t>the technology</w:t>
      </w:r>
      <w:r w:rsidR="00733BB4">
        <w:t xml:space="preserve"> </w:t>
      </w:r>
      <w:r w:rsidR="000B67BB">
        <w:t>supported</w:t>
      </w:r>
      <w:r w:rsidR="00733BB4">
        <w:t xml:space="preserve"> in the solutions of established mapping application provide</w:t>
      </w:r>
      <w:r w:rsidR="009A3768">
        <w:t>r</w:t>
      </w:r>
      <w:r w:rsidR="00733BB4">
        <w:t xml:space="preserve">s such as Google, Microsoft, Nokia, Apple and a few others, significantly enhancing their indoor precision in public venues (here HP may </w:t>
      </w:r>
      <w:r w:rsidR="00555ED2">
        <w:t xml:space="preserve">again </w:t>
      </w:r>
      <w:r w:rsidR="00733BB4">
        <w:t xml:space="preserve">be able to negotiate licensing revenue). However, for customer specific solutions (e.g. indoor location application for large retailer chains with hundreds of physical stores) HP could be the </w:t>
      </w:r>
      <w:r w:rsidR="009A3768">
        <w:t xml:space="preserve">sole </w:t>
      </w:r>
      <w:r w:rsidR="00733BB4">
        <w:t xml:space="preserve">application developer and provider, and collect direct </w:t>
      </w:r>
      <w:r w:rsidR="009A3768">
        <w:t xml:space="preserve">software and services </w:t>
      </w:r>
      <w:r w:rsidR="00733BB4">
        <w:t>revenue from these customers</w:t>
      </w:r>
      <w:r w:rsidR="009A3768">
        <w:t xml:space="preserve">, on top of the significant floor signage revenue that the solution </w:t>
      </w:r>
      <w:r w:rsidR="00664C3A">
        <w:t>can</w:t>
      </w:r>
      <w:r w:rsidR="009A3768">
        <w:t xml:space="preserve"> already enable</w:t>
      </w:r>
      <w:r w:rsidR="00733BB4">
        <w:t>.</w:t>
      </w:r>
    </w:p>
    <w:p w:rsidR="00F52D95" w:rsidRPr="000A03DB" w:rsidRDefault="00F52D95" w:rsidP="00F52D95">
      <w:pPr>
        <w:pStyle w:val="hpHeading1"/>
        <w:rPr>
          <w:color w:val="auto"/>
        </w:rPr>
      </w:pPr>
      <w:r w:rsidRPr="000A03DB">
        <w:rPr>
          <w:color w:val="auto"/>
        </w:rPr>
        <w:t>Evidence the solution works</w:t>
      </w:r>
    </w:p>
    <w:p w:rsidR="00745003" w:rsidRDefault="00745003" w:rsidP="00745003">
      <w:pPr>
        <w:pStyle w:val="hpBody"/>
        <w:rPr>
          <w:color w:val="auto"/>
        </w:rPr>
      </w:pPr>
      <w:r>
        <w:rPr>
          <w:color w:val="auto"/>
        </w:rPr>
        <w:t xml:space="preserve">Digital pen and paper is a </w:t>
      </w:r>
      <w:r w:rsidR="00A239C2">
        <w:rPr>
          <w:color w:val="auto"/>
        </w:rPr>
        <w:t xml:space="preserve">widely used and </w:t>
      </w:r>
      <w:r>
        <w:rPr>
          <w:color w:val="auto"/>
        </w:rPr>
        <w:t xml:space="preserve">proven technology where an electronic pen, a very resource constrained device, is able to continuously track its </w:t>
      </w:r>
      <w:r w:rsidR="00A239C2">
        <w:rPr>
          <w:color w:val="auto"/>
        </w:rPr>
        <w:t>precise</w:t>
      </w:r>
      <w:r>
        <w:rPr>
          <w:color w:val="auto"/>
        </w:rPr>
        <w:t xml:space="preserve"> position over any surface covered with the required microdot pattern. The solution proposed here accomplish</w:t>
      </w:r>
      <w:r w:rsidR="000B67BB">
        <w:rPr>
          <w:color w:val="auto"/>
        </w:rPr>
        <w:t>es</w:t>
      </w:r>
      <w:r>
        <w:rPr>
          <w:color w:val="auto"/>
        </w:rPr>
        <w:t xml:space="preserve"> roughly the same on a larger scale, using the resources of relatively much more capable devices (typically a smartphone). </w:t>
      </w:r>
      <w:proofErr w:type="spellStart"/>
      <w:r>
        <w:rPr>
          <w:color w:val="auto"/>
        </w:rPr>
        <w:t>Anoto</w:t>
      </w:r>
      <w:proofErr w:type="spellEnd"/>
      <w:r>
        <w:rPr>
          <w:color w:val="auto"/>
        </w:rPr>
        <w:t xml:space="preserve">, the company that created the pattern, provides software development kits (SDKs) to decode the pattern, so it can be easily incorporated on any </w:t>
      </w:r>
      <w:r w:rsidR="00924D23">
        <w:rPr>
          <w:color w:val="auto"/>
        </w:rPr>
        <w:t>piece of software</w:t>
      </w:r>
      <w:r>
        <w:rPr>
          <w:color w:val="auto"/>
        </w:rPr>
        <w:t>.</w:t>
      </w:r>
    </w:p>
    <w:p w:rsidR="00745003" w:rsidRDefault="00745003" w:rsidP="00745003">
      <w:pPr>
        <w:pStyle w:val="hpBody"/>
        <w:rPr>
          <w:color w:val="auto"/>
        </w:rPr>
      </w:pPr>
      <w:r>
        <w:rPr>
          <w:color w:val="auto"/>
        </w:rPr>
        <w:t>The proof of concept implemented</w:t>
      </w:r>
      <w:r w:rsidR="00924D23">
        <w:rPr>
          <w:color w:val="auto"/>
        </w:rPr>
        <w:t>, however,</w:t>
      </w:r>
      <w:r>
        <w:rPr>
          <w:color w:val="auto"/>
        </w:rPr>
        <w:t xml:space="preserve"> did not yet use th</w:t>
      </w:r>
      <w:r w:rsidR="000F052B">
        <w:rPr>
          <w:color w:val="auto"/>
        </w:rPr>
        <w:t xml:space="preserve">e </w:t>
      </w:r>
      <w:proofErr w:type="spellStart"/>
      <w:r w:rsidR="000F052B">
        <w:rPr>
          <w:color w:val="auto"/>
        </w:rPr>
        <w:t>Anoto</w:t>
      </w:r>
      <w:proofErr w:type="spellEnd"/>
      <w:r>
        <w:rPr>
          <w:color w:val="auto"/>
        </w:rPr>
        <w:t xml:space="preserve"> SDK</w:t>
      </w:r>
      <w:r w:rsidR="000F052B">
        <w:rPr>
          <w:color w:val="auto"/>
        </w:rPr>
        <w:t>s,</w:t>
      </w:r>
      <w:r w:rsidR="00924D23">
        <w:rPr>
          <w:color w:val="auto"/>
        </w:rPr>
        <w:t xml:space="preserve"> since </w:t>
      </w:r>
      <w:r w:rsidR="000F052B">
        <w:rPr>
          <w:color w:val="auto"/>
        </w:rPr>
        <w:t xml:space="preserve">their use </w:t>
      </w:r>
      <w:r w:rsidR="00E472CD">
        <w:rPr>
          <w:color w:val="auto"/>
        </w:rPr>
        <w:t>needs licensing</w:t>
      </w:r>
      <w:r w:rsidR="00924D23">
        <w:rPr>
          <w:color w:val="auto"/>
        </w:rPr>
        <w:t xml:space="preserve">. The usability and viability of the solution was verified using </w:t>
      </w:r>
      <w:r w:rsidR="00730525">
        <w:rPr>
          <w:color w:val="auto"/>
        </w:rPr>
        <w:t xml:space="preserve">both </w:t>
      </w:r>
      <w:r w:rsidR="00924D23">
        <w:rPr>
          <w:color w:val="auto"/>
        </w:rPr>
        <w:t>a</w:t>
      </w:r>
      <w:r w:rsidR="00E472CD">
        <w:rPr>
          <w:color w:val="auto"/>
        </w:rPr>
        <w:t xml:space="preserve"> more popular encoding standard,</w:t>
      </w:r>
      <w:r w:rsidR="00924D23">
        <w:rPr>
          <w:color w:val="auto"/>
        </w:rPr>
        <w:t xml:space="preserve"> QR Codes</w:t>
      </w:r>
      <w:r w:rsidR="00E472CD">
        <w:rPr>
          <w:color w:val="auto"/>
        </w:rPr>
        <w:t xml:space="preserve">, and </w:t>
      </w:r>
      <w:r w:rsidR="00730525">
        <w:rPr>
          <w:color w:val="auto"/>
        </w:rPr>
        <w:t xml:space="preserve">the actual </w:t>
      </w:r>
      <w:proofErr w:type="spellStart"/>
      <w:r w:rsidR="00730525">
        <w:rPr>
          <w:color w:val="auto"/>
        </w:rPr>
        <w:t>Anoto</w:t>
      </w:r>
      <w:proofErr w:type="spellEnd"/>
      <w:r w:rsidR="00730525">
        <w:rPr>
          <w:color w:val="auto"/>
        </w:rPr>
        <w:t xml:space="preserve"> pattern, however being decoded using </w:t>
      </w:r>
      <w:r w:rsidR="00E472CD">
        <w:rPr>
          <w:color w:val="auto"/>
        </w:rPr>
        <w:t xml:space="preserve">an open source toolkit, </w:t>
      </w:r>
      <w:r w:rsidR="00E472CD">
        <w:t xml:space="preserve">made available by </w:t>
      </w:r>
      <w:proofErr w:type="spellStart"/>
      <w:r w:rsidR="00E472CD" w:rsidRPr="00A959AE">
        <w:t>Gopi</w:t>
      </w:r>
      <w:proofErr w:type="spellEnd"/>
      <w:r w:rsidR="00E472CD" w:rsidRPr="00A959AE">
        <w:t xml:space="preserve"> Flaherty</w:t>
      </w:r>
      <w:r w:rsidR="00E472CD">
        <w:t xml:space="preserve"> [</w:t>
      </w:r>
      <w:r w:rsidR="00EC7D45">
        <w:t>3</w:t>
      </w:r>
      <w:r w:rsidR="00730525">
        <w:t>]</w:t>
      </w:r>
      <w:r w:rsidR="00E472CD">
        <w:rPr>
          <w:color w:val="auto"/>
        </w:rPr>
        <w:t xml:space="preserve"> to decode the pattern </w:t>
      </w:r>
      <w:r w:rsidR="00730525">
        <w:rPr>
          <w:color w:val="auto"/>
        </w:rPr>
        <w:t xml:space="preserve">detected </w:t>
      </w:r>
      <w:r w:rsidR="00E472CD">
        <w:rPr>
          <w:color w:val="auto"/>
        </w:rPr>
        <w:t>on scanned images</w:t>
      </w:r>
      <w:r w:rsidR="00924D23">
        <w:rPr>
          <w:color w:val="auto"/>
        </w:rPr>
        <w:t xml:space="preserve">. Different </w:t>
      </w:r>
      <w:r w:rsidR="00730525">
        <w:rPr>
          <w:color w:val="auto"/>
        </w:rPr>
        <w:t>pattern</w:t>
      </w:r>
      <w:r w:rsidR="00924D23">
        <w:rPr>
          <w:color w:val="auto"/>
        </w:rPr>
        <w:t xml:space="preserve"> images, as small as 4 by 4 inches, each one encoding its own precise location information, where printed on regular paper (we still do not have access to Scitex printers also) and </w:t>
      </w:r>
      <w:r w:rsidR="00664C3A">
        <w:rPr>
          <w:color w:val="auto"/>
        </w:rPr>
        <w:t>placed</w:t>
      </w:r>
      <w:r w:rsidR="00924D23">
        <w:rPr>
          <w:color w:val="auto"/>
        </w:rPr>
        <w:t xml:space="preserve"> on the floor. Standard smartphones</w:t>
      </w:r>
      <w:r w:rsidR="00A239C2">
        <w:rPr>
          <w:color w:val="auto"/>
        </w:rPr>
        <w:t>,</w:t>
      </w:r>
      <w:r w:rsidR="00924D23">
        <w:rPr>
          <w:color w:val="auto"/>
        </w:rPr>
        <w:t xml:space="preserve"> </w:t>
      </w:r>
      <w:r w:rsidR="00A239C2">
        <w:rPr>
          <w:color w:val="auto"/>
        </w:rPr>
        <w:t xml:space="preserve">some </w:t>
      </w:r>
      <w:r w:rsidR="00924D23">
        <w:rPr>
          <w:color w:val="auto"/>
        </w:rPr>
        <w:t>as old as a Samsung Galaxy S</w:t>
      </w:r>
      <w:r w:rsidR="00A239C2">
        <w:rPr>
          <w:color w:val="auto"/>
        </w:rPr>
        <w:t>,</w:t>
      </w:r>
      <w:r w:rsidR="00A000F9">
        <w:rPr>
          <w:color w:val="auto"/>
        </w:rPr>
        <w:t xml:space="preserve"> where able to read th</w:t>
      </w:r>
      <w:r w:rsidR="00730525">
        <w:rPr>
          <w:color w:val="auto"/>
        </w:rPr>
        <w:t>e</w:t>
      </w:r>
      <w:r w:rsidR="00A000F9">
        <w:rPr>
          <w:color w:val="auto"/>
        </w:rPr>
        <w:t xml:space="preserve"> pattern</w:t>
      </w:r>
      <w:r w:rsidR="00730525">
        <w:rPr>
          <w:color w:val="auto"/>
        </w:rPr>
        <w:t>s</w:t>
      </w:r>
      <w:r w:rsidR="00924D23">
        <w:rPr>
          <w:color w:val="auto"/>
        </w:rPr>
        <w:t xml:space="preserve"> easily and continuously while </w:t>
      </w:r>
      <w:r w:rsidR="00A000F9">
        <w:rPr>
          <w:color w:val="auto"/>
        </w:rPr>
        <w:t xml:space="preserve">being </w:t>
      </w:r>
      <w:r w:rsidR="00924D23">
        <w:rPr>
          <w:color w:val="auto"/>
        </w:rPr>
        <w:t>held at waist level pointing to the floor.</w:t>
      </w:r>
      <w:r w:rsidR="00A000F9">
        <w:rPr>
          <w:color w:val="auto"/>
        </w:rPr>
        <w:t xml:space="preserve"> </w:t>
      </w:r>
    </w:p>
    <w:p w:rsidR="00290A65" w:rsidRPr="00071F1D" w:rsidRDefault="00290A65" w:rsidP="00290A65">
      <w:pPr>
        <w:pStyle w:val="hpHeading1"/>
        <w:rPr>
          <w:color w:val="auto"/>
        </w:rPr>
      </w:pPr>
      <w:r w:rsidRPr="00071F1D">
        <w:rPr>
          <w:color w:val="auto"/>
        </w:rPr>
        <w:t>Competitive approaches</w:t>
      </w:r>
    </w:p>
    <w:p w:rsidR="00907F1E" w:rsidRDefault="00AC03E9" w:rsidP="00B264E5">
      <w:pPr>
        <w:pStyle w:val="hpBody"/>
        <w:rPr>
          <w:color w:val="auto"/>
        </w:rPr>
      </w:pPr>
      <w:r>
        <w:rPr>
          <w:color w:val="auto"/>
        </w:rPr>
        <w:t xml:space="preserve">Wireless solutions </w:t>
      </w:r>
      <w:r w:rsidR="00A000F9">
        <w:rPr>
          <w:color w:val="auto"/>
        </w:rPr>
        <w:t xml:space="preserve">using </w:t>
      </w:r>
      <w:r w:rsidR="00282183">
        <w:rPr>
          <w:color w:val="auto"/>
        </w:rPr>
        <w:t>either</w:t>
      </w:r>
      <w:r w:rsidR="00A000F9">
        <w:rPr>
          <w:color w:val="auto"/>
        </w:rPr>
        <w:t xml:space="preserve"> </w:t>
      </w:r>
      <w:r>
        <w:rPr>
          <w:color w:val="auto"/>
        </w:rPr>
        <w:t xml:space="preserve">custom </w:t>
      </w:r>
      <w:r w:rsidR="00A000F9">
        <w:rPr>
          <w:color w:val="auto"/>
        </w:rPr>
        <w:t xml:space="preserve">radio signals </w:t>
      </w:r>
      <w:r>
        <w:rPr>
          <w:color w:val="auto"/>
        </w:rPr>
        <w:t>or standard</w:t>
      </w:r>
      <w:r w:rsidR="00A000F9">
        <w:rPr>
          <w:color w:val="auto"/>
        </w:rPr>
        <w:t xml:space="preserve"> Wi-Fi</w:t>
      </w:r>
      <w:r w:rsidR="004F19F6">
        <w:rPr>
          <w:color w:val="auto"/>
        </w:rPr>
        <w:t xml:space="preserve"> [4</w:t>
      </w:r>
      <w:proofErr w:type="gramStart"/>
      <w:r w:rsidR="004F19F6">
        <w:rPr>
          <w:color w:val="auto"/>
        </w:rPr>
        <w:t>,5</w:t>
      </w:r>
      <w:r w:rsidR="00EC7D45">
        <w:rPr>
          <w:color w:val="auto"/>
        </w:rPr>
        <w:t>,6</w:t>
      </w:r>
      <w:proofErr w:type="gramEnd"/>
      <w:r w:rsidR="004F19F6">
        <w:rPr>
          <w:color w:val="auto"/>
        </w:rPr>
        <w:t>]</w:t>
      </w:r>
      <w:r w:rsidR="00282183">
        <w:rPr>
          <w:color w:val="auto"/>
        </w:rPr>
        <w:t>, require</w:t>
      </w:r>
      <w:r w:rsidR="004F19F6">
        <w:rPr>
          <w:color w:val="auto"/>
        </w:rPr>
        <w:t xml:space="preserve"> that</w:t>
      </w:r>
      <w:r w:rsidR="00282183">
        <w:rPr>
          <w:color w:val="auto"/>
        </w:rPr>
        <w:t xml:space="preserve"> </w:t>
      </w:r>
      <w:r w:rsidR="004F19F6">
        <w:rPr>
          <w:color w:val="auto"/>
        </w:rPr>
        <w:t xml:space="preserve">pre-existing (or newly installed) </w:t>
      </w:r>
      <w:r w:rsidR="00282183">
        <w:rPr>
          <w:color w:val="auto"/>
        </w:rPr>
        <w:t>hardware be</w:t>
      </w:r>
      <w:r w:rsidR="004F19F6">
        <w:rPr>
          <w:color w:val="auto"/>
        </w:rPr>
        <w:t xml:space="preserve"> continuously </w:t>
      </w:r>
      <w:r w:rsidR="00282183">
        <w:rPr>
          <w:color w:val="auto"/>
        </w:rPr>
        <w:t>maintained on the locations. In the case of Wi-Fi</w:t>
      </w:r>
      <w:r w:rsidR="004F19F6">
        <w:rPr>
          <w:color w:val="auto"/>
        </w:rPr>
        <w:t>, while</w:t>
      </w:r>
      <w:r w:rsidR="00282183">
        <w:rPr>
          <w:color w:val="auto"/>
        </w:rPr>
        <w:t xml:space="preserve"> it is possible to reuse existing infrastructure, the resolution is not good because of signal </w:t>
      </w:r>
      <w:r w:rsidR="004F19F6">
        <w:rPr>
          <w:color w:val="auto"/>
        </w:rPr>
        <w:t xml:space="preserve">strength and </w:t>
      </w:r>
      <w:r w:rsidR="00282183">
        <w:rPr>
          <w:color w:val="auto"/>
        </w:rPr>
        <w:t xml:space="preserve">reflections on </w:t>
      </w:r>
      <w:r w:rsidR="00034A30">
        <w:rPr>
          <w:color w:val="auto"/>
        </w:rPr>
        <w:t xml:space="preserve">the building’s </w:t>
      </w:r>
      <w:r w:rsidR="00282183">
        <w:rPr>
          <w:color w:val="auto"/>
        </w:rPr>
        <w:t xml:space="preserve">walls. Some solutions, instead of triangulating the user position, map the Wi-Fi “signatures” measured on the entire building and compare them to measurements performed by the user’s devices against these signatures to determine the position. This solution, however, is also subject to interferences and requires that the entire building be remapped in case of network infrastructure </w:t>
      </w:r>
      <w:r w:rsidR="00F311E1">
        <w:rPr>
          <w:color w:val="auto"/>
        </w:rPr>
        <w:t xml:space="preserve">changes, </w:t>
      </w:r>
      <w:r w:rsidR="00282183">
        <w:rPr>
          <w:color w:val="auto"/>
        </w:rPr>
        <w:t>or even physical changes on the environment.</w:t>
      </w:r>
      <w:r w:rsidR="00387A16">
        <w:rPr>
          <w:color w:val="auto"/>
        </w:rPr>
        <w:t xml:space="preserve"> </w:t>
      </w:r>
      <w:r w:rsidR="00730525">
        <w:rPr>
          <w:color w:val="auto"/>
        </w:rPr>
        <w:t>Radio signal based</w:t>
      </w:r>
      <w:r w:rsidR="00034A30">
        <w:rPr>
          <w:color w:val="auto"/>
        </w:rPr>
        <w:t xml:space="preserve"> </w:t>
      </w:r>
      <w:r w:rsidR="00387A16">
        <w:rPr>
          <w:color w:val="auto"/>
        </w:rPr>
        <w:t>solutions</w:t>
      </w:r>
      <w:r w:rsidR="004F19F6">
        <w:rPr>
          <w:color w:val="auto"/>
        </w:rPr>
        <w:t>, however,</w:t>
      </w:r>
      <w:r w:rsidR="00034A30">
        <w:rPr>
          <w:color w:val="auto"/>
        </w:rPr>
        <w:t xml:space="preserve"> </w:t>
      </w:r>
      <w:r w:rsidR="00387A16">
        <w:rPr>
          <w:color w:val="auto"/>
        </w:rPr>
        <w:t xml:space="preserve">have the advantage that they are able to continuously </w:t>
      </w:r>
      <w:r w:rsidR="004F19F6">
        <w:rPr>
          <w:color w:val="auto"/>
        </w:rPr>
        <w:t>retrieve</w:t>
      </w:r>
      <w:r w:rsidR="00387A16">
        <w:rPr>
          <w:color w:val="auto"/>
        </w:rPr>
        <w:t xml:space="preserve"> the user’s position even while the </w:t>
      </w:r>
      <w:r w:rsidR="00210C29">
        <w:rPr>
          <w:color w:val="auto"/>
        </w:rPr>
        <w:t>track</w:t>
      </w:r>
      <w:r w:rsidR="00730525">
        <w:rPr>
          <w:color w:val="auto"/>
        </w:rPr>
        <w:t>ing</w:t>
      </w:r>
      <w:r w:rsidR="00210C29">
        <w:rPr>
          <w:color w:val="auto"/>
        </w:rPr>
        <w:t xml:space="preserve"> </w:t>
      </w:r>
      <w:r w:rsidR="00387A16">
        <w:rPr>
          <w:color w:val="auto"/>
        </w:rPr>
        <w:t>device is in a pocket or purse.</w:t>
      </w:r>
    </w:p>
    <w:p w:rsidR="00F311E1" w:rsidRDefault="004139AD" w:rsidP="00B264E5">
      <w:pPr>
        <w:pStyle w:val="hpBody"/>
        <w:rPr>
          <w:color w:val="auto"/>
        </w:rPr>
      </w:pPr>
      <w:r>
        <w:rPr>
          <w:color w:val="auto"/>
        </w:rPr>
        <w:t>Basic</w:t>
      </w:r>
      <w:r w:rsidR="0064642A">
        <w:rPr>
          <w:color w:val="auto"/>
        </w:rPr>
        <w:t xml:space="preserve"> </w:t>
      </w:r>
      <w:r w:rsidR="00F311E1">
        <w:rPr>
          <w:color w:val="auto"/>
        </w:rPr>
        <w:t xml:space="preserve">camera based solutions </w:t>
      </w:r>
      <w:r w:rsidR="004F19F6">
        <w:rPr>
          <w:color w:val="auto"/>
        </w:rPr>
        <w:t>[</w:t>
      </w:r>
      <w:r w:rsidR="00EC7D45">
        <w:rPr>
          <w:color w:val="auto"/>
        </w:rPr>
        <w:t>7</w:t>
      </w:r>
      <w:r w:rsidR="004F19F6">
        <w:rPr>
          <w:color w:val="auto"/>
        </w:rPr>
        <w:t xml:space="preserve">] </w:t>
      </w:r>
      <w:r w:rsidR="00F311E1">
        <w:rPr>
          <w:color w:val="auto"/>
        </w:rPr>
        <w:t>simply plac</w:t>
      </w:r>
      <w:r w:rsidR="0064642A">
        <w:rPr>
          <w:color w:val="auto"/>
        </w:rPr>
        <w:t>e</w:t>
      </w:r>
      <w:r w:rsidR="00F311E1">
        <w:rPr>
          <w:color w:val="auto"/>
        </w:rPr>
        <w:t xml:space="preserve"> location markers </w:t>
      </w:r>
      <w:r w:rsidR="00387A16">
        <w:rPr>
          <w:color w:val="auto"/>
        </w:rPr>
        <w:t xml:space="preserve">(e.g. QR Codes) </w:t>
      </w:r>
      <w:r w:rsidR="00F311E1">
        <w:rPr>
          <w:color w:val="auto"/>
        </w:rPr>
        <w:t xml:space="preserve">at visible </w:t>
      </w:r>
      <w:r w:rsidR="00387A16">
        <w:rPr>
          <w:color w:val="auto"/>
        </w:rPr>
        <w:t>places</w:t>
      </w:r>
      <w:r w:rsidR="00F311E1">
        <w:rPr>
          <w:color w:val="auto"/>
        </w:rPr>
        <w:t xml:space="preserve">, so the user can easily point the cameras at them (NFC could also be used, but is not available on </w:t>
      </w:r>
      <w:r w:rsidR="00034A30">
        <w:rPr>
          <w:color w:val="auto"/>
        </w:rPr>
        <w:t>many</w:t>
      </w:r>
      <w:r w:rsidR="00F311E1">
        <w:rPr>
          <w:color w:val="auto"/>
        </w:rPr>
        <w:t xml:space="preserve"> popular devices such as iPhones). While this solution is easy and inexpensive to implement, it is not able to report the current position continuously, and requires an intentional action by the users to read the position. More elaborate camera based solutions project laser of infrared patterns on the environment to be </w:t>
      </w:r>
      <w:r>
        <w:rPr>
          <w:color w:val="auto"/>
        </w:rPr>
        <w:t xml:space="preserve">continuously </w:t>
      </w:r>
      <w:r w:rsidR="00F311E1">
        <w:rPr>
          <w:color w:val="auto"/>
        </w:rPr>
        <w:t xml:space="preserve">read by the devices cameras, </w:t>
      </w:r>
      <w:r>
        <w:rPr>
          <w:color w:val="auto"/>
        </w:rPr>
        <w:t>while other</w:t>
      </w:r>
      <w:r w:rsidR="00F311E1">
        <w:rPr>
          <w:color w:val="auto"/>
        </w:rPr>
        <w:t xml:space="preserve"> analyze the images being captured by the camera in real time to compare them with pre-recorded images from the building interiors to determine the location.</w:t>
      </w:r>
      <w:r w:rsidR="0064642A">
        <w:rPr>
          <w:color w:val="auto"/>
        </w:rPr>
        <w:t xml:space="preserve"> The first </w:t>
      </w:r>
      <w:r w:rsidR="000B67BB">
        <w:rPr>
          <w:color w:val="auto"/>
        </w:rPr>
        <w:t xml:space="preserve">alternative </w:t>
      </w:r>
      <w:r w:rsidR="0064642A">
        <w:rPr>
          <w:color w:val="auto"/>
        </w:rPr>
        <w:t xml:space="preserve">is in practice similar to the solution we propose, but requires active </w:t>
      </w:r>
      <w:r w:rsidR="00034A30">
        <w:rPr>
          <w:color w:val="auto"/>
        </w:rPr>
        <w:t xml:space="preserve">projection </w:t>
      </w:r>
      <w:r w:rsidR="0064642A">
        <w:rPr>
          <w:color w:val="auto"/>
        </w:rPr>
        <w:t>infrastructu</w:t>
      </w:r>
      <w:r>
        <w:rPr>
          <w:color w:val="auto"/>
        </w:rPr>
        <w:t>re installation and maintenance. T</w:t>
      </w:r>
      <w:r w:rsidR="0064642A">
        <w:rPr>
          <w:color w:val="auto"/>
        </w:rPr>
        <w:t>he second requires intense computational power not available on current mobile devices, requiring offloading th</w:t>
      </w:r>
      <w:r w:rsidR="000B67BB">
        <w:rPr>
          <w:color w:val="auto"/>
        </w:rPr>
        <w:t>e processing to C</w:t>
      </w:r>
      <w:r w:rsidR="0064642A">
        <w:rPr>
          <w:color w:val="auto"/>
        </w:rPr>
        <w:t>loud</w:t>
      </w:r>
      <w:r w:rsidR="000B67BB">
        <w:rPr>
          <w:color w:val="auto"/>
        </w:rPr>
        <w:t xml:space="preserve"> based servers</w:t>
      </w:r>
      <w:r w:rsidR="00034A30">
        <w:rPr>
          <w:color w:val="auto"/>
        </w:rPr>
        <w:t>. W</w:t>
      </w:r>
      <w:r w:rsidR="00387A16">
        <w:rPr>
          <w:color w:val="auto"/>
        </w:rPr>
        <w:t xml:space="preserve">hile Cloud connectivity will actually </w:t>
      </w:r>
      <w:r w:rsidR="00034A30">
        <w:rPr>
          <w:color w:val="auto"/>
        </w:rPr>
        <w:t>enable</w:t>
      </w:r>
      <w:r w:rsidR="00387A16">
        <w:rPr>
          <w:color w:val="auto"/>
        </w:rPr>
        <w:t xml:space="preserve"> additional functionality to any of the solutions, this later one will consume a lot of bandwidth and possibly will never be practical whi</w:t>
      </w:r>
      <w:r w:rsidR="00A163D7">
        <w:rPr>
          <w:color w:val="auto"/>
        </w:rPr>
        <w:t xml:space="preserve">le devices are </w:t>
      </w:r>
      <w:r w:rsidR="00034A30">
        <w:rPr>
          <w:color w:val="auto"/>
        </w:rPr>
        <w:t>offline</w:t>
      </w:r>
      <w:r w:rsidR="00387A16">
        <w:rPr>
          <w:color w:val="auto"/>
        </w:rPr>
        <w:t xml:space="preserve">. </w:t>
      </w:r>
    </w:p>
    <w:p w:rsidR="00387A16" w:rsidRPr="00B264E5" w:rsidRDefault="00210C29" w:rsidP="00B264E5">
      <w:pPr>
        <w:pStyle w:val="hpBody"/>
        <w:rPr>
          <w:color w:val="auto"/>
        </w:rPr>
      </w:pPr>
      <w:r>
        <w:rPr>
          <w:color w:val="auto"/>
        </w:rPr>
        <w:t xml:space="preserve">Our solution, being camera based, </w:t>
      </w:r>
      <w:r w:rsidR="004139AD">
        <w:rPr>
          <w:color w:val="auto"/>
        </w:rPr>
        <w:t>still</w:t>
      </w:r>
      <w:r>
        <w:rPr>
          <w:color w:val="auto"/>
        </w:rPr>
        <w:t xml:space="preserve"> require</w:t>
      </w:r>
      <w:r w:rsidR="005C1B65">
        <w:rPr>
          <w:color w:val="auto"/>
        </w:rPr>
        <w:t>s</w:t>
      </w:r>
      <w:r>
        <w:rPr>
          <w:color w:val="auto"/>
        </w:rPr>
        <w:t xml:space="preserve"> that the user holds the device on a specific </w:t>
      </w:r>
      <w:r w:rsidR="005C1B65">
        <w:rPr>
          <w:color w:val="auto"/>
        </w:rPr>
        <w:t xml:space="preserve">position. However, this position is the one that the user will </w:t>
      </w:r>
      <w:r w:rsidR="000A5376">
        <w:rPr>
          <w:color w:val="auto"/>
        </w:rPr>
        <w:t>naturally</w:t>
      </w:r>
      <w:r w:rsidR="005C1B65">
        <w:rPr>
          <w:color w:val="auto"/>
        </w:rPr>
        <w:t xml:space="preserve"> hold the device, especially when</w:t>
      </w:r>
      <w:r>
        <w:rPr>
          <w:color w:val="auto"/>
        </w:rPr>
        <w:t xml:space="preserve"> </w:t>
      </w:r>
      <w:r w:rsidR="00A163D7">
        <w:rPr>
          <w:color w:val="auto"/>
        </w:rPr>
        <w:t>visualizing</w:t>
      </w:r>
      <w:r w:rsidR="005C1B65">
        <w:rPr>
          <w:color w:val="auto"/>
        </w:rPr>
        <w:t xml:space="preserve"> a mapping or location application (it is also adequate when the device </w:t>
      </w:r>
      <w:r w:rsidR="000A5376">
        <w:rPr>
          <w:color w:val="auto"/>
        </w:rPr>
        <w:t>is p</w:t>
      </w:r>
      <w:r w:rsidR="00034A30">
        <w:rPr>
          <w:color w:val="auto"/>
        </w:rPr>
        <w:t>l</w:t>
      </w:r>
      <w:r w:rsidR="00A163D7">
        <w:rPr>
          <w:color w:val="auto"/>
        </w:rPr>
        <w:t xml:space="preserve">aced or fixed </w:t>
      </w:r>
      <w:r w:rsidR="005C1B65">
        <w:rPr>
          <w:color w:val="auto"/>
        </w:rPr>
        <w:t>on a cradle on a shopping cart, for instance</w:t>
      </w:r>
      <w:r w:rsidR="000A5376">
        <w:rPr>
          <w:color w:val="auto"/>
        </w:rPr>
        <w:t>, for in-store location solutions</w:t>
      </w:r>
      <w:r w:rsidR="005C1B65">
        <w:rPr>
          <w:color w:val="auto"/>
        </w:rPr>
        <w:t xml:space="preserve">). Since the location information is literally spread </w:t>
      </w:r>
      <w:r w:rsidR="004F19F6">
        <w:rPr>
          <w:color w:val="auto"/>
        </w:rPr>
        <w:t>all over the place</w:t>
      </w:r>
      <w:r w:rsidR="005C1B65">
        <w:rPr>
          <w:color w:val="auto"/>
        </w:rPr>
        <w:t>, device</w:t>
      </w:r>
      <w:r w:rsidR="008576C1">
        <w:rPr>
          <w:color w:val="auto"/>
        </w:rPr>
        <w:t>s are</w:t>
      </w:r>
      <w:r w:rsidR="005C1B65">
        <w:rPr>
          <w:color w:val="auto"/>
        </w:rPr>
        <w:t xml:space="preserve"> able to retrieve the current position almost continuously</w:t>
      </w:r>
      <w:r w:rsidR="000A5376">
        <w:rPr>
          <w:color w:val="auto"/>
        </w:rPr>
        <w:t xml:space="preserve"> without requiring any additional user initiative</w:t>
      </w:r>
      <w:r w:rsidR="005C1B65">
        <w:rPr>
          <w:color w:val="auto"/>
        </w:rPr>
        <w:t xml:space="preserve">. Its main </w:t>
      </w:r>
      <w:r w:rsidR="005C1B65">
        <w:rPr>
          <w:color w:val="auto"/>
        </w:rPr>
        <w:lastRenderedPageBreak/>
        <w:t xml:space="preserve">drawback is, of course, the cost of the imprinting the location information on </w:t>
      </w:r>
      <w:r w:rsidR="00FE67FB">
        <w:rPr>
          <w:color w:val="auto"/>
        </w:rPr>
        <w:t>large surfaces</w:t>
      </w:r>
      <w:r w:rsidR="005C1B65">
        <w:rPr>
          <w:color w:val="auto"/>
        </w:rPr>
        <w:t>. HP Scitex digital printers are a strategic asset to enable this, since they can generate the unique dot</w:t>
      </w:r>
      <w:r w:rsidR="00A163D7">
        <w:rPr>
          <w:color w:val="auto"/>
        </w:rPr>
        <w:t>ted</w:t>
      </w:r>
      <w:r w:rsidR="005C1B65">
        <w:rPr>
          <w:color w:val="auto"/>
        </w:rPr>
        <w:t xml:space="preserve"> pattern required for each location while providing additional value by blendin</w:t>
      </w:r>
      <w:r w:rsidR="000A5376">
        <w:rPr>
          <w:color w:val="auto"/>
        </w:rPr>
        <w:t xml:space="preserve">g the pattern with other images, as </w:t>
      </w:r>
      <w:r w:rsidR="008576C1">
        <w:rPr>
          <w:color w:val="auto"/>
        </w:rPr>
        <w:t xml:space="preserve">already </w:t>
      </w:r>
      <w:r w:rsidR="000A5376">
        <w:rPr>
          <w:color w:val="auto"/>
        </w:rPr>
        <w:t xml:space="preserve">described (and </w:t>
      </w:r>
      <w:r w:rsidR="008576C1">
        <w:rPr>
          <w:color w:val="auto"/>
        </w:rPr>
        <w:t xml:space="preserve">particularly </w:t>
      </w:r>
      <w:r w:rsidR="000A5376">
        <w:rPr>
          <w:color w:val="auto"/>
        </w:rPr>
        <w:t xml:space="preserve">on new </w:t>
      </w:r>
      <w:r w:rsidR="008576C1">
        <w:rPr>
          <w:color w:val="auto"/>
        </w:rPr>
        <w:t xml:space="preserve">building </w:t>
      </w:r>
      <w:r w:rsidR="000A5376">
        <w:rPr>
          <w:color w:val="auto"/>
        </w:rPr>
        <w:t xml:space="preserve">developments, similar costs will already be incurred by using other </w:t>
      </w:r>
      <w:r w:rsidR="004F19F6">
        <w:rPr>
          <w:color w:val="auto"/>
        </w:rPr>
        <w:t xml:space="preserve">fine </w:t>
      </w:r>
      <w:r w:rsidR="000A5376">
        <w:rPr>
          <w:color w:val="auto"/>
        </w:rPr>
        <w:t>flooring materials).</w:t>
      </w:r>
    </w:p>
    <w:p w:rsidR="00DB6065" w:rsidRDefault="00321303" w:rsidP="00DB6065">
      <w:pPr>
        <w:pStyle w:val="hpHeading1"/>
        <w:rPr>
          <w:color w:val="auto"/>
        </w:rPr>
      </w:pPr>
      <w:r w:rsidRPr="00DB6065">
        <w:rPr>
          <w:color w:val="auto"/>
        </w:rPr>
        <w:t>Current status</w:t>
      </w:r>
      <w:r w:rsidR="00DB6065" w:rsidRPr="00DB6065">
        <w:rPr>
          <w:color w:val="auto"/>
        </w:rPr>
        <w:t xml:space="preserve"> and Next steps</w:t>
      </w:r>
    </w:p>
    <w:p w:rsidR="008C0B80" w:rsidRPr="008C0B80" w:rsidRDefault="008C0B80" w:rsidP="008C0B80">
      <w:pPr>
        <w:pStyle w:val="hpBody"/>
      </w:pPr>
      <w:r>
        <w:t xml:space="preserve">We have validated that </w:t>
      </w:r>
      <w:r w:rsidR="00FE67FB">
        <w:t>positioning</w:t>
      </w:r>
      <w:r>
        <w:t xml:space="preserve"> position can be continuously read from the floor using </w:t>
      </w:r>
      <w:r w:rsidR="008576C1">
        <w:t>average</w:t>
      </w:r>
      <w:r>
        <w:t xml:space="preserve"> resolution cameras</w:t>
      </w:r>
      <w:r w:rsidR="008576C1">
        <w:t>, common visual encoding standards</w:t>
      </w:r>
      <w:r>
        <w:t xml:space="preserve"> and the computational resources of current mobile devices. </w:t>
      </w:r>
      <w:r w:rsidR="009C41D0">
        <w:t>W</w:t>
      </w:r>
      <w:r>
        <w:t xml:space="preserve">e </w:t>
      </w:r>
      <w:r w:rsidR="0006192E">
        <w:t xml:space="preserve">are experimenting with the </w:t>
      </w:r>
      <w:r w:rsidR="004139AD">
        <w:t xml:space="preserve">actual </w:t>
      </w:r>
      <w:proofErr w:type="spellStart"/>
      <w:r w:rsidR="0006192E">
        <w:t>Anoto</w:t>
      </w:r>
      <w:proofErr w:type="spellEnd"/>
      <w:r w:rsidR="0006192E">
        <w:t xml:space="preserve"> pattern using the open source toolkit, since we </w:t>
      </w:r>
      <w:r>
        <w:t>did not yet ha</w:t>
      </w:r>
      <w:r w:rsidR="0006192E">
        <w:t>ve</w:t>
      </w:r>
      <w:r>
        <w:t xml:space="preserve"> access to the SDKs </w:t>
      </w:r>
      <w:r w:rsidR="0006192E">
        <w:t>licensed by</w:t>
      </w:r>
      <w:r>
        <w:t xml:space="preserve"> </w:t>
      </w:r>
      <w:proofErr w:type="spellStart"/>
      <w:r>
        <w:t>Anoto</w:t>
      </w:r>
      <w:proofErr w:type="spellEnd"/>
      <w:r>
        <w:t xml:space="preserve">. </w:t>
      </w:r>
      <w:r w:rsidR="0006192E">
        <w:t>As</w:t>
      </w:r>
      <w:r>
        <w:t xml:space="preserve"> we are simply increasing this pattern proportionally to adjust for the increased distance, we </w:t>
      </w:r>
      <w:r w:rsidR="009C41D0">
        <w:t xml:space="preserve">are confident we </w:t>
      </w:r>
      <w:r w:rsidR="0006192E">
        <w:t>can</w:t>
      </w:r>
      <w:r>
        <w:t xml:space="preserve"> decode it with the same efficiency and precision</w:t>
      </w:r>
      <w:r w:rsidR="003C4F79">
        <w:t>, in different environment conditions,</w:t>
      </w:r>
      <w:r>
        <w:t xml:space="preserve"> that an electronic pen decodes the microscopic pattern applied on digital paper.</w:t>
      </w:r>
    </w:p>
    <w:p w:rsidR="00656214" w:rsidRDefault="000A5376" w:rsidP="00D877C3">
      <w:pPr>
        <w:pStyle w:val="hpBody"/>
        <w:rPr>
          <w:color w:val="auto"/>
        </w:rPr>
      </w:pPr>
      <w:r>
        <w:rPr>
          <w:color w:val="auto"/>
        </w:rPr>
        <w:t xml:space="preserve">The </w:t>
      </w:r>
      <w:r w:rsidR="008C0B80">
        <w:rPr>
          <w:color w:val="auto"/>
        </w:rPr>
        <w:t>next</w:t>
      </w:r>
      <w:r>
        <w:rPr>
          <w:color w:val="auto"/>
        </w:rPr>
        <w:t xml:space="preserve"> step before proceeding </w:t>
      </w:r>
      <w:r w:rsidR="008C0B80">
        <w:rPr>
          <w:color w:val="auto"/>
        </w:rPr>
        <w:t>with</w:t>
      </w:r>
      <w:r>
        <w:rPr>
          <w:color w:val="auto"/>
        </w:rPr>
        <w:t xml:space="preserve"> the development of this solution is to validate </w:t>
      </w:r>
      <w:r w:rsidR="009C41D0">
        <w:rPr>
          <w:color w:val="auto"/>
        </w:rPr>
        <w:t>that</w:t>
      </w:r>
      <w:r>
        <w:rPr>
          <w:color w:val="auto"/>
        </w:rPr>
        <w:t xml:space="preserve"> a profitable business model can </w:t>
      </w:r>
      <w:r w:rsidR="008576C1">
        <w:rPr>
          <w:color w:val="auto"/>
        </w:rPr>
        <w:t xml:space="preserve">actually </w:t>
      </w:r>
      <w:r>
        <w:rPr>
          <w:color w:val="auto"/>
        </w:rPr>
        <w:t>be built around it</w:t>
      </w:r>
      <w:r w:rsidR="00656214">
        <w:rPr>
          <w:color w:val="auto"/>
        </w:rPr>
        <w:t>.</w:t>
      </w:r>
      <w:r>
        <w:rPr>
          <w:color w:val="auto"/>
        </w:rPr>
        <w:t xml:space="preserve"> This would require </w:t>
      </w:r>
      <w:r w:rsidR="008576C1">
        <w:rPr>
          <w:color w:val="auto"/>
        </w:rPr>
        <w:t>assessing</w:t>
      </w:r>
      <w:r>
        <w:rPr>
          <w:color w:val="auto"/>
        </w:rPr>
        <w:t xml:space="preserve"> the cost of covering the </w:t>
      </w:r>
      <w:r w:rsidR="00621C2D">
        <w:rPr>
          <w:color w:val="auto"/>
        </w:rPr>
        <w:t xml:space="preserve">floor with the location pattern, and all the logistics involved (printing and cutting the material and ensuring each piece is applied on </w:t>
      </w:r>
      <w:r w:rsidR="009C41D0">
        <w:rPr>
          <w:color w:val="auto"/>
        </w:rPr>
        <w:t>its</w:t>
      </w:r>
      <w:r w:rsidR="00621C2D">
        <w:rPr>
          <w:color w:val="auto"/>
        </w:rPr>
        <w:t xml:space="preserve"> corresponding </w:t>
      </w:r>
      <w:r w:rsidR="00A163D7">
        <w:rPr>
          <w:color w:val="auto"/>
        </w:rPr>
        <w:t>physical location</w:t>
      </w:r>
      <w:r w:rsidR="00621C2D">
        <w:rPr>
          <w:color w:val="auto"/>
        </w:rPr>
        <w:t>).</w:t>
      </w:r>
    </w:p>
    <w:p w:rsidR="000A5376" w:rsidRDefault="008C0B80" w:rsidP="00D877C3">
      <w:pPr>
        <w:pStyle w:val="hpBody"/>
        <w:rPr>
          <w:color w:val="auto"/>
        </w:rPr>
      </w:pPr>
      <w:r>
        <w:rPr>
          <w:color w:val="auto"/>
        </w:rPr>
        <w:t>Finally</w:t>
      </w:r>
      <w:r w:rsidR="000A5376">
        <w:rPr>
          <w:color w:val="auto"/>
        </w:rPr>
        <w:t xml:space="preserve">, we need to refine the algorithms that </w:t>
      </w:r>
      <w:r w:rsidR="00621C2D">
        <w:rPr>
          <w:color w:val="auto"/>
        </w:rPr>
        <w:t>extract</w:t>
      </w:r>
      <w:r w:rsidR="000A5376">
        <w:rPr>
          <w:color w:val="auto"/>
        </w:rPr>
        <w:t xml:space="preserve"> the dotted pattern from the </w:t>
      </w:r>
      <w:r w:rsidR="00621C2D">
        <w:rPr>
          <w:color w:val="auto"/>
        </w:rPr>
        <w:t xml:space="preserve">images captured by the camera. While on the electronic pens used in digital paper solutions this separation is </w:t>
      </w:r>
      <w:r w:rsidR="008576C1">
        <w:rPr>
          <w:color w:val="auto"/>
        </w:rPr>
        <w:t xml:space="preserve">usually </w:t>
      </w:r>
      <w:r w:rsidR="00621C2D">
        <w:rPr>
          <w:color w:val="auto"/>
        </w:rPr>
        <w:t xml:space="preserve">performed </w:t>
      </w:r>
      <w:r w:rsidR="00A163D7">
        <w:rPr>
          <w:color w:val="auto"/>
        </w:rPr>
        <w:t xml:space="preserve">analogically </w:t>
      </w:r>
      <w:r w:rsidR="00621C2D">
        <w:rPr>
          <w:color w:val="auto"/>
        </w:rPr>
        <w:t xml:space="preserve">via optical color filters, on our solution this would need to be entirely made by software. </w:t>
      </w:r>
      <w:r w:rsidR="001A78A4">
        <w:rPr>
          <w:color w:val="auto"/>
        </w:rPr>
        <w:t>This should be complemented by</w:t>
      </w:r>
      <w:r w:rsidR="00621C2D">
        <w:rPr>
          <w:color w:val="auto"/>
        </w:rPr>
        <w:t xml:space="preserve"> algorithms to compute and blend the pattern with the images</w:t>
      </w:r>
      <w:r w:rsidR="009C41D0">
        <w:rPr>
          <w:color w:val="auto"/>
        </w:rPr>
        <w:t xml:space="preserve"> before printing</w:t>
      </w:r>
      <w:r w:rsidR="00621C2D">
        <w:rPr>
          <w:color w:val="auto"/>
        </w:rPr>
        <w:t xml:space="preserve">, since the dots will </w:t>
      </w:r>
      <w:r w:rsidR="008576C1">
        <w:rPr>
          <w:color w:val="auto"/>
        </w:rPr>
        <w:t xml:space="preserve">occasionally </w:t>
      </w:r>
      <w:r w:rsidR="00621C2D">
        <w:rPr>
          <w:color w:val="auto"/>
        </w:rPr>
        <w:t xml:space="preserve">need enhancements to stand out in certain cases (e.g. </w:t>
      </w:r>
      <w:r w:rsidR="00A163D7">
        <w:rPr>
          <w:color w:val="auto"/>
        </w:rPr>
        <w:t xml:space="preserve">when </w:t>
      </w:r>
      <w:r w:rsidR="009C41D0">
        <w:rPr>
          <w:color w:val="auto"/>
        </w:rPr>
        <w:t xml:space="preserve">overlaid on top of </w:t>
      </w:r>
      <w:r w:rsidR="00621C2D">
        <w:rPr>
          <w:color w:val="auto"/>
        </w:rPr>
        <w:t>dark areas</w:t>
      </w:r>
      <w:r w:rsidR="008576C1">
        <w:rPr>
          <w:color w:val="auto"/>
        </w:rPr>
        <w:t xml:space="preserve"> </w:t>
      </w:r>
      <w:r w:rsidR="009C41D0">
        <w:rPr>
          <w:color w:val="auto"/>
        </w:rPr>
        <w:t>of the</w:t>
      </w:r>
      <w:r w:rsidR="008576C1">
        <w:rPr>
          <w:color w:val="auto"/>
        </w:rPr>
        <w:t xml:space="preserve"> pictures</w:t>
      </w:r>
      <w:r w:rsidR="00621C2D">
        <w:rPr>
          <w:color w:val="auto"/>
        </w:rPr>
        <w:t>).</w:t>
      </w:r>
    </w:p>
    <w:p w:rsidR="00BC48CA" w:rsidRDefault="00BC48CA" w:rsidP="004347F6">
      <w:pPr>
        <w:pStyle w:val="hpreferences"/>
      </w:pPr>
      <w:r>
        <w:t>References</w:t>
      </w:r>
    </w:p>
    <w:p w:rsidR="00A959AE" w:rsidRDefault="00A959AE" w:rsidP="00A959AE">
      <w:pPr>
        <w:pStyle w:val="hprefsbody"/>
        <w:jc w:val="both"/>
      </w:pPr>
      <w:r>
        <w:rPr>
          <w:sz w:val="18"/>
          <w:szCs w:val="18"/>
          <w:lang w:eastAsia="en-GB"/>
        </w:rPr>
        <w:t>[1]</w:t>
      </w:r>
      <w:r>
        <w:rPr>
          <w:sz w:val="18"/>
          <w:szCs w:val="18"/>
          <w:lang w:eastAsia="en-GB"/>
        </w:rPr>
        <w:tab/>
      </w:r>
      <w:r w:rsidR="00A163D7">
        <w:rPr>
          <w:sz w:val="18"/>
          <w:szCs w:val="18"/>
          <w:lang w:eastAsia="en-GB"/>
        </w:rPr>
        <w:t>ABI Research, “</w:t>
      </w:r>
      <w:r w:rsidR="00A163D7" w:rsidRPr="00A163D7">
        <w:rPr>
          <w:i/>
          <w:sz w:val="18"/>
          <w:szCs w:val="18"/>
          <w:lang w:eastAsia="en-GB"/>
        </w:rPr>
        <w:t>Google Won’t Dominate $5 Billion Indoor Location Technology Market</w:t>
      </w:r>
      <w:r w:rsidR="00A163D7">
        <w:rPr>
          <w:sz w:val="18"/>
          <w:szCs w:val="18"/>
          <w:lang w:eastAsia="en-GB"/>
        </w:rPr>
        <w:t xml:space="preserve">”, </w:t>
      </w:r>
      <w:hyperlink r:id="rId11" w:history="1">
        <w:r w:rsidR="00A163D7" w:rsidRPr="007408D5">
          <w:rPr>
            <w:rStyle w:val="Hyperlink"/>
          </w:rPr>
          <w:t>http://www.abiresearch.com/press/google-wont-dominate-5-billion-indoor-location-tec</w:t>
        </w:r>
      </w:hyperlink>
      <w:r w:rsidR="00A163D7">
        <w:t xml:space="preserve"> </w:t>
      </w:r>
      <w:r w:rsidR="00A163D7" w:rsidRPr="00A163D7">
        <w:rPr>
          <w:color w:val="auto"/>
          <w:sz w:val="22"/>
          <w:szCs w:val="24"/>
        </w:rPr>
        <w:t>. London, United Kingdom</w:t>
      </w:r>
      <w:r w:rsidR="0091372B">
        <w:rPr>
          <w:color w:val="auto"/>
          <w:sz w:val="22"/>
          <w:szCs w:val="24"/>
        </w:rPr>
        <w:t xml:space="preserve">, Jun 05, </w:t>
      </w:r>
      <w:r w:rsidR="00A163D7" w:rsidRPr="00A163D7">
        <w:rPr>
          <w:color w:val="auto"/>
          <w:sz w:val="22"/>
          <w:szCs w:val="24"/>
        </w:rPr>
        <w:t>2012</w:t>
      </w:r>
      <w:r w:rsidR="0091372B">
        <w:rPr>
          <w:color w:val="auto"/>
          <w:sz w:val="22"/>
          <w:szCs w:val="24"/>
        </w:rPr>
        <w:t>.</w:t>
      </w:r>
    </w:p>
    <w:p w:rsidR="00EC7D45" w:rsidRDefault="00A959AE" w:rsidP="004E4C3C">
      <w:pPr>
        <w:pStyle w:val="hprefsbody"/>
        <w:jc w:val="both"/>
      </w:pPr>
      <w:r>
        <w:t>[2]</w:t>
      </w:r>
      <w:r w:rsidR="00EC7D45">
        <w:tab/>
      </w:r>
      <w:r w:rsidR="00EC7D45" w:rsidRPr="00EC7D45">
        <w:t xml:space="preserve">Mats </w:t>
      </w:r>
      <w:proofErr w:type="spellStart"/>
      <w:r w:rsidR="00EC7D45" w:rsidRPr="00EC7D45">
        <w:t>Petter</w:t>
      </w:r>
      <w:proofErr w:type="spellEnd"/>
      <w:r w:rsidR="00EC7D45" w:rsidRPr="00EC7D45">
        <w:t xml:space="preserve"> </w:t>
      </w:r>
      <w:proofErr w:type="spellStart"/>
      <w:r w:rsidR="00EC7D45" w:rsidRPr="00EC7D45">
        <w:t>Pettersson</w:t>
      </w:r>
      <w:proofErr w:type="spellEnd"/>
      <w:r w:rsidR="00EC7D45" w:rsidRPr="00EC7D45">
        <w:t xml:space="preserve">, Tomas </w:t>
      </w:r>
      <w:proofErr w:type="spellStart"/>
      <w:r w:rsidR="00EC7D45" w:rsidRPr="00EC7D45">
        <w:t>Edso</w:t>
      </w:r>
      <w:proofErr w:type="spellEnd"/>
      <w:r w:rsidR="00EC7D45">
        <w:t>. “</w:t>
      </w:r>
      <w:r w:rsidR="00EC7D45" w:rsidRPr="00EC7D45">
        <w:rPr>
          <w:i/>
        </w:rPr>
        <w:t>Coding pattern and apparatus and method for determining a value of at least one mark of a coding pattern</w:t>
      </w:r>
      <w:r w:rsidR="00EC7D45">
        <w:t xml:space="preserve">”. </w:t>
      </w:r>
      <w:hyperlink r:id="rId12" w:history="1">
        <w:r w:rsidR="00EC7D45">
          <w:rPr>
            <w:rStyle w:val="Hyperlink"/>
          </w:rPr>
          <w:t>http://www.google.com/patents/US6663008</w:t>
        </w:r>
      </w:hyperlink>
      <w:r w:rsidR="00EC7D45">
        <w:t xml:space="preserve"> .</w:t>
      </w:r>
    </w:p>
    <w:p w:rsidR="00A959AE" w:rsidRDefault="00EC7D45" w:rsidP="004E4C3C">
      <w:pPr>
        <w:pStyle w:val="hprefsbody"/>
        <w:jc w:val="both"/>
      </w:pPr>
      <w:proofErr w:type="gramStart"/>
      <w:r>
        <w:t>[3]</w:t>
      </w:r>
      <w:r>
        <w:tab/>
      </w:r>
      <w:proofErr w:type="spellStart"/>
      <w:r w:rsidR="00A959AE" w:rsidRPr="00A959AE">
        <w:t>Gopi</w:t>
      </w:r>
      <w:proofErr w:type="spellEnd"/>
      <w:r w:rsidR="00A959AE" w:rsidRPr="00A959AE">
        <w:t xml:space="preserve"> Flaherty</w:t>
      </w:r>
      <w:r w:rsidR="00A959AE">
        <w:t>,</w:t>
      </w:r>
      <w:r w:rsidR="00A959AE" w:rsidRPr="00A959AE">
        <w:t xml:space="preserve"> </w:t>
      </w:r>
      <w:r w:rsidR="00A959AE">
        <w:t>“</w:t>
      </w:r>
      <w:r w:rsidR="00A959AE" w:rsidRPr="00A163D7">
        <w:rPr>
          <w:i/>
        </w:rPr>
        <w:t xml:space="preserve">A brief technical introduction to </w:t>
      </w:r>
      <w:proofErr w:type="spellStart"/>
      <w:r w:rsidR="00A959AE" w:rsidRPr="00A163D7">
        <w:rPr>
          <w:i/>
        </w:rPr>
        <w:t>Anoto</w:t>
      </w:r>
      <w:proofErr w:type="spellEnd"/>
      <w:r w:rsidR="00A959AE" w:rsidRPr="00A163D7">
        <w:rPr>
          <w:i/>
        </w:rPr>
        <w:t xml:space="preserve"> technology</w:t>
      </w:r>
      <w:r w:rsidR="00A959AE">
        <w:t xml:space="preserve">”, </w:t>
      </w:r>
      <w:hyperlink r:id="rId13" w:history="1">
        <w:r w:rsidR="00A959AE">
          <w:rPr>
            <w:rStyle w:val="Hyperlink"/>
          </w:rPr>
          <w:t>http://freedot.sourceforge.net/</w:t>
        </w:r>
      </w:hyperlink>
      <w:r w:rsidR="00A959AE">
        <w:t xml:space="preserve"> .</w:t>
      </w:r>
      <w:proofErr w:type="gramEnd"/>
    </w:p>
    <w:p w:rsidR="000864E1" w:rsidRDefault="000864E1" w:rsidP="004E4C3C">
      <w:pPr>
        <w:pStyle w:val="hprefsbody"/>
        <w:jc w:val="both"/>
      </w:pPr>
      <w:r w:rsidRPr="00EC7D45">
        <w:rPr>
          <w:lang w:val="pt-BR"/>
        </w:rPr>
        <w:t>[</w:t>
      </w:r>
      <w:r w:rsidR="00EC7D45" w:rsidRPr="00EC7D45">
        <w:rPr>
          <w:lang w:val="pt-BR"/>
        </w:rPr>
        <w:t>4</w:t>
      </w:r>
      <w:r w:rsidRPr="00EC7D45">
        <w:rPr>
          <w:lang w:val="pt-BR"/>
        </w:rPr>
        <w:t>]</w:t>
      </w:r>
      <w:r w:rsidR="00021C1C" w:rsidRPr="00EC7D45">
        <w:rPr>
          <w:lang w:val="pt-BR"/>
        </w:rPr>
        <w:tab/>
        <w:t xml:space="preserve">Chang N, Rashidzadeh R, Ahmadi M. 2010. </w:t>
      </w:r>
      <w:proofErr w:type="gramStart"/>
      <w:r w:rsidR="00021C1C" w:rsidRPr="00021C1C">
        <w:t>“</w:t>
      </w:r>
      <w:r w:rsidR="00021C1C" w:rsidRPr="00021C1C">
        <w:rPr>
          <w:i/>
        </w:rPr>
        <w:t>Robust indoor positioning using differential Wi-Fi access points</w:t>
      </w:r>
      <w:r w:rsidR="00021C1C">
        <w:t>”</w:t>
      </w:r>
      <w:r w:rsidR="00021C1C" w:rsidRPr="00021C1C">
        <w:t>.</w:t>
      </w:r>
      <w:proofErr w:type="gramEnd"/>
      <w:r w:rsidR="00021C1C" w:rsidRPr="00021C1C">
        <w:t xml:space="preserve"> IEEE Transactions on Consumer Electronics 56(3):1860-7.</w:t>
      </w:r>
    </w:p>
    <w:p w:rsidR="00E06B0C" w:rsidRDefault="00E06B0C" w:rsidP="004E4C3C">
      <w:pPr>
        <w:pStyle w:val="hprefsbody"/>
        <w:jc w:val="both"/>
      </w:pPr>
      <w:r>
        <w:t>[</w:t>
      </w:r>
      <w:r w:rsidR="00EC7D45">
        <w:t>5</w:t>
      </w:r>
      <w:r>
        <w:t>]</w:t>
      </w:r>
      <w:r>
        <w:tab/>
      </w:r>
      <w:proofErr w:type="spellStart"/>
      <w:r w:rsidRPr="00E06B0C">
        <w:t>Chiou</w:t>
      </w:r>
      <w:proofErr w:type="spellEnd"/>
      <w:r w:rsidRPr="00E06B0C">
        <w:t xml:space="preserve"> Y, Wang C, </w:t>
      </w:r>
      <w:proofErr w:type="spellStart"/>
      <w:r w:rsidRPr="00E06B0C">
        <w:t>Yeh</w:t>
      </w:r>
      <w:proofErr w:type="spellEnd"/>
      <w:r w:rsidRPr="00E06B0C">
        <w:t xml:space="preserve"> S. 2010. </w:t>
      </w:r>
      <w:proofErr w:type="gramStart"/>
      <w:r>
        <w:t>“</w:t>
      </w:r>
      <w:r w:rsidRPr="00E06B0C">
        <w:rPr>
          <w:i/>
        </w:rPr>
        <w:t>An adaptive location estimator using tracking algorithms for indoor WLANs</w:t>
      </w:r>
      <w:r>
        <w:t>”.</w:t>
      </w:r>
      <w:proofErr w:type="gramEnd"/>
      <w:r w:rsidRPr="00E06B0C">
        <w:t xml:space="preserve"> Wireless Networks 16(7):1987-2012.</w:t>
      </w:r>
    </w:p>
    <w:p w:rsidR="00AC03E9" w:rsidRDefault="00AC03E9" w:rsidP="004E4C3C">
      <w:pPr>
        <w:pStyle w:val="hprefsbody"/>
        <w:jc w:val="both"/>
      </w:pPr>
      <w:r>
        <w:t>[</w:t>
      </w:r>
      <w:r w:rsidR="00EC7D45">
        <w:t>6</w:t>
      </w:r>
      <w:r>
        <w:t>]</w:t>
      </w:r>
      <w:r>
        <w:tab/>
      </w:r>
      <w:r w:rsidRPr="00AC03E9">
        <w:t xml:space="preserve">Lim H, Kung L, </w:t>
      </w:r>
      <w:proofErr w:type="spellStart"/>
      <w:r w:rsidRPr="00AC03E9">
        <w:t>Hou</w:t>
      </w:r>
      <w:proofErr w:type="spellEnd"/>
      <w:r w:rsidRPr="00AC03E9">
        <w:t xml:space="preserve"> JC, </w:t>
      </w:r>
      <w:proofErr w:type="spellStart"/>
      <w:r w:rsidRPr="00AC03E9">
        <w:t>Luo</w:t>
      </w:r>
      <w:proofErr w:type="spellEnd"/>
      <w:r w:rsidRPr="00AC03E9">
        <w:t xml:space="preserve"> </w:t>
      </w:r>
      <w:proofErr w:type="spellStart"/>
      <w:r w:rsidRPr="00AC03E9">
        <w:t>Haiyun</w:t>
      </w:r>
      <w:proofErr w:type="spellEnd"/>
      <w:r w:rsidRPr="00AC03E9">
        <w:t xml:space="preserve">. 2010. </w:t>
      </w:r>
      <w:r>
        <w:t>“</w:t>
      </w:r>
      <w:r w:rsidRPr="00AC03E9">
        <w:rPr>
          <w:i/>
        </w:rPr>
        <w:t>Zero-configuration indoor localization over IEEE 802.11 wireless infrastructure</w:t>
      </w:r>
      <w:r>
        <w:t>”</w:t>
      </w:r>
      <w:r w:rsidRPr="00AC03E9">
        <w:t>. Wireless Networks 16(2):405-20.</w:t>
      </w:r>
    </w:p>
    <w:p w:rsidR="0006192E" w:rsidRPr="0006192E" w:rsidRDefault="0091372B" w:rsidP="0091372B">
      <w:pPr>
        <w:pStyle w:val="hprefsbody"/>
        <w:jc w:val="both"/>
        <w:rPr>
          <w:color w:val="0000FF"/>
          <w:u w:val="single"/>
        </w:rPr>
      </w:pPr>
      <w:r>
        <w:t>[</w:t>
      </w:r>
      <w:r w:rsidR="00EC7D45">
        <w:t>7</w:t>
      </w:r>
      <w:r>
        <w:t>]</w:t>
      </w:r>
      <w:r>
        <w:tab/>
      </w:r>
      <w:r>
        <w:rPr>
          <w:rFonts w:ascii="TimesNewRoman" w:hAnsi="TimesNewRoman" w:cs="TimesNewRoman"/>
          <w:sz w:val="22"/>
          <w:szCs w:val="22"/>
          <w:lang w:eastAsia="en-GB"/>
        </w:rPr>
        <w:t xml:space="preserve">Rainer </w:t>
      </w:r>
      <w:proofErr w:type="spellStart"/>
      <w:r>
        <w:rPr>
          <w:rFonts w:ascii="TimesNewRoman" w:hAnsi="TimesNewRoman" w:cs="TimesNewRoman"/>
          <w:sz w:val="22"/>
          <w:szCs w:val="22"/>
          <w:lang w:eastAsia="en-GB"/>
        </w:rPr>
        <w:t>Mautz</w:t>
      </w:r>
      <w:proofErr w:type="spellEnd"/>
      <w:r>
        <w:rPr>
          <w:rFonts w:ascii="TimesNewRoman" w:hAnsi="TimesNewRoman" w:cs="TimesNewRoman"/>
          <w:sz w:val="22"/>
          <w:szCs w:val="22"/>
          <w:lang w:eastAsia="en-GB"/>
        </w:rPr>
        <w:t xml:space="preserve"> and Sebastian </w:t>
      </w:r>
      <w:proofErr w:type="spellStart"/>
      <w:r>
        <w:rPr>
          <w:rFonts w:ascii="TimesNewRoman" w:hAnsi="TimesNewRoman" w:cs="TimesNewRoman"/>
          <w:sz w:val="22"/>
          <w:szCs w:val="22"/>
          <w:lang w:eastAsia="en-GB"/>
        </w:rPr>
        <w:t>Tilch</w:t>
      </w:r>
      <w:proofErr w:type="spellEnd"/>
      <w:r>
        <w:rPr>
          <w:rFonts w:ascii="TimesNewRoman" w:hAnsi="TimesNewRoman" w:cs="TimesNewRoman"/>
          <w:sz w:val="22"/>
          <w:szCs w:val="22"/>
          <w:lang w:eastAsia="en-GB"/>
        </w:rPr>
        <w:t>, “</w:t>
      </w:r>
      <w:r w:rsidRPr="0091372B">
        <w:rPr>
          <w:rFonts w:ascii="TimesNewRoman" w:hAnsi="TimesNewRoman" w:cs="TimesNewRoman"/>
          <w:sz w:val="22"/>
          <w:szCs w:val="22"/>
          <w:lang w:eastAsia="en-GB"/>
        </w:rPr>
        <w:t>Survey of Optical Indoor Positioning Systems</w:t>
      </w:r>
      <w:r>
        <w:rPr>
          <w:rFonts w:ascii="TimesNewRoman" w:hAnsi="TimesNewRoman" w:cs="TimesNewRoman"/>
          <w:sz w:val="22"/>
          <w:szCs w:val="22"/>
          <w:lang w:eastAsia="en-GB"/>
        </w:rPr>
        <w:t xml:space="preserve">”, </w:t>
      </w:r>
      <w:hyperlink r:id="rId14" w:history="1">
        <w:r w:rsidR="00A239C2">
          <w:rPr>
            <w:rStyle w:val="Hyperlink"/>
          </w:rPr>
          <w:t>http://www.mautz.net/cv/mautz_survey_optical2011.pdf</w:t>
        </w:r>
      </w:hyperlink>
      <w:r>
        <w:rPr>
          <w:rStyle w:val="Hyperlink"/>
        </w:rPr>
        <w:t xml:space="preserve">, </w:t>
      </w:r>
    </w:p>
    <w:p w:rsidR="00A239C2" w:rsidRPr="004E4C3C" w:rsidRDefault="00A239C2" w:rsidP="004E4C3C">
      <w:pPr>
        <w:pStyle w:val="hprefsbody"/>
        <w:jc w:val="both"/>
      </w:pPr>
    </w:p>
    <w:sectPr w:rsidR="00A239C2" w:rsidRPr="004E4C3C" w:rsidSect="000213A3">
      <w:footerReference w:type="default" r:id="rId15"/>
      <w:type w:val="continuous"/>
      <w:pgSz w:w="12240" w:h="15840" w:code="1"/>
      <w:pgMar w:top="1080" w:right="1080" w:bottom="1440" w:left="1080"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6CA3" w:rsidRDefault="00E06CA3">
      <w:r>
        <w:separator/>
      </w:r>
    </w:p>
  </w:endnote>
  <w:endnote w:type="continuationSeparator" w:id="0">
    <w:p w:rsidR="00E06CA3" w:rsidRDefault="00E06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35600"/>
      <w:docPartObj>
        <w:docPartGallery w:val="Page Numbers (Bottom of Page)"/>
        <w:docPartUnique/>
      </w:docPartObj>
    </w:sdtPr>
    <w:sdtEndPr/>
    <w:sdtContent>
      <w:p w:rsidR="00384E8F" w:rsidRDefault="00384E8F">
        <w:pPr>
          <w:pStyle w:val="Footer"/>
          <w:jc w:val="right"/>
        </w:pPr>
        <w:r>
          <w:rPr>
            <w:noProof/>
          </w:rPr>
          <mc:AlternateContent>
            <mc:Choice Requires="wps">
              <w:drawing>
                <wp:anchor distT="0" distB="0" distL="114300" distR="114300" simplePos="0" relativeHeight="251658240" behindDoc="0" locked="0" layoutInCell="1" allowOverlap="1">
                  <wp:simplePos x="0" y="0"/>
                  <wp:positionH relativeFrom="column">
                    <wp:posOffset>-400050</wp:posOffset>
                  </wp:positionH>
                  <wp:positionV relativeFrom="paragraph">
                    <wp:posOffset>-50800</wp:posOffset>
                  </wp:positionV>
                  <wp:extent cx="1571625" cy="24765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E8F" w:rsidRDefault="00384E8F" w:rsidP="00C17CA1">
                              <w:r>
                                <w:t>HP Confidential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1.5pt;margin-top:-4pt;width:123.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" filled="f" stroked="f">
                  <v:textbox>
                    <w:txbxContent>
                      <w:p w:rsidR="00384E8F" w:rsidRDefault="00384E8F" w:rsidP="00C17CA1">
                        <w:r>
                          <w:t>HP Confidential</w:t>
                        </w:r>
                      </w:p>
                    </w:txbxContent>
                  </v:textbox>
                </v:shape>
              </w:pict>
            </mc:Fallback>
          </mc:AlternateContent>
        </w:r>
        <w:r>
          <w:fldChar w:fldCharType="begin"/>
        </w:r>
        <w:r>
          <w:instrText xml:space="preserve"> PAGE   \* MERGEFORMAT </w:instrText>
        </w:r>
        <w:r>
          <w:fldChar w:fldCharType="separate"/>
        </w:r>
        <w:r w:rsidR="00C6388D">
          <w:rPr>
            <w:noProof/>
          </w:rPr>
          <w:t>1</w:t>
        </w:r>
        <w:r>
          <w:rPr>
            <w:noProof/>
          </w:rPr>
          <w:fldChar w:fldCharType="end"/>
        </w:r>
      </w:p>
    </w:sdtContent>
  </w:sdt>
  <w:p w:rsidR="00384E8F" w:rsidRPr="00EE4328" w:rsidRDefault="00384E8F" w:rsidP="00EE4328">
    <w:pPr>
      <w:pStyle w:val="Footer"/>
      <w:rPr>
        <w:color w:val="A6A6A6" w:themeColor="background1" w:themeShade="A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6CA3" w:rsidRDefault="00E06CA3">
      <w:r>
        <w:separator/>
      </w:r>
    </w:p>
  </w:footnote>
  <w:footnote w:type="continuationSeparator" w:id="0">
    <w:p w:rsidR="00E06CA3" w:rsidRDefault="00E06C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attachedTemplate r:id="rId1"/>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D38"/>
    <w:rsid w:val="000066BC"/>
    <w:rsid w:val="00006A83"/>
    <w:rsid w:val="00007AB3"/>
    <w:rsid w:val="00014F8F"/>
    <w:rsid w:val="000213A3"/>
    <w:rsid w:val="00021C1C"/>
    <w:rsid w:val="0002242E"/>
    <w:rsid w:val="000339BD"/>
    <w:rsid w:val="00034A30"/>
    <w:rsid w:val="00034B58"/>
    <w:rsid w:val="00036DDC"/>
    <w:rsid w:val="00041A54"/>
    <w:rsid w:val="0006192E"/>
    <w:rsid w:val="00064860"/>
    <w:rsid w:val="0006556B"/>
    <w:rsid w:val="00066B55"/>
    <w:rsid w:val="00071F1D"/>
    <w:rsid w:val="00073A62"/>
    <w:rsid w:val="000810D2"/>
    <w:rsid w:val="000864E1"/>
    <w:rsid w:val="000904BF"/>
    <w:rsid w:val="00091BD7"/>
    <w:rsid w:val="00093A70"/>
    <w:rsid w:val="000A03DB"/>
    <w:rsid w:val="000A5376"/>
    <w:rsid w:val="000B3B91"/>
    <w:rsid w:val="000B492D"/>
    <w:rsid w:val="000B67BB"/>
    <w:rsid w:val="000D76E4"/>
    <w:rsid w:val="000E2160"/>
    <w:rsid w:val="000F052B"/>
    <w:rsid w:val="000F26D1"/>
    <w:rsid w:val="000F35C8"/>
    <w:rsid w:val="00110160"/>
    <w:rsid w:val="001133FA"/>
    <w:rsid w:val="00113C32"/>
    <w:rsid w:val="00123009"/>
    <w:rsid w:val="00126E42"/>
    <w:rsid w:val="001448E3"/>
    <w:rsid w:val="00144CF8"/>
    <w:rsid w:val="0015710A"/>
    <w:rsid w:val="00176A74"/>
    <w:rsid w:val="00191B29"/>
    <w:rsid w:val="00194769"/>
    <w:rsid w:val="001A03B4"/>
    <w:rsid w:val="001A0AF6"/>
    <w:rsid w:val="001A78A4"/>
    <w:rsid w:val="001B1965"/>
    <w:rsid w:val="001C1C08"/>
    <w:rsid w:val="001C6E57"/>
    <w:rsid w:val="001C7FA7"/>
    <w:rsid w:val="001E0645"/>
    <w:rsid w:val="001E1CD9"/>
    <w:rsid w:val="001F4F44"/>
    <w:rsid w:val="00200D47"/>
    <w:rsid w:val="00207BF7"/>
    <w:rsid w:val="00207C26"/>
    <w:rsid w:val="00210C29"/>
    <w:rsid w:val="0022690D"/>
    <w:rsid w:val="002310D0"/>
    <w:rsid w:val="00236CFD"/>
    <w:rsid w:val="0024149A"/>
    <w:rsid w:val="00254F42"/>
    <w:rsid w:val="00262CE0"/>
    <w:rsid w:val="00274D4F"/>
    <w:rsid w:val="00280960"/>
    <w:rsid w:val="00282183"/>
    <w:rsid w:val="00290A65"/>
    <w:rsid w:val="002B3334"/>
    <w:rsid w:val="002C1717"/>
    <w:rsid w:val="002C5AF1"/>
    <w:rsid w:val="002D6F94"/>
    <w:rsid w:val="002D7651"/>
    <w:rsid w:val="002E145D"/>
    <w:rsid w:val="002E29EF"/>
    <w:rsid w:val="002E3D24"/>
    <w:rsid w:val="002E6125"/>
    <w:rsid w:val="002E6B05"/>
    <w:rsid w:val="002E7592"/>
    <w:rsid w:val="002F3CEA"/>
    <w:rsid w:val="002F3D45"/>
    <w:rsid w:val="002F513C"/>
    <w:rsid w:val="00302FA0"/>
    <w:rsid w:val="00306D59"/>
    <w:rsid w:val="00313079"/>
    <w:rsid w:val="00321303"/>
    <w:rsid w:val="003213FF"/>
    <w:rsid w:val="0033049B"/>
    <w:rsid w:val="0033314E"/>
    <w:rsid w:val="00334C21"/>
    <w:rsid w:val="00337652"/>
    <w:rsid w:val="00342CBA"/>
    <w:rsid w:val="003477F4"/>
    <w:rsid w:val="00367251"/>
    <w:rsid w:val="0037224C"/>
    <w:rsid w:val="00381576"/>
    <w:rsid w:val="00384E8C"/>
    <w:rsid w:val="00384E8F"/>
    <w:rsid w:val="00387A16"/>
    <w:rsid w:val="0039304C"/>
    <w:rsid w:val="003C4F79"/>
    <w:rsid w:val="003C7AEF"/>
    <w:rsid w:val="003D1E44"/>
    <w:rsid w:val="003D5B46"/>
    <w:rsid w:val="003D7DDF"/>
    <w:rsid w:val="003E04F2"/>
    <w:rsid w:val="003E1BBC"/>
    <w:rsid w:val="003E5CCB"/>
    <w:rsid w:val="003F21AD"/>
    <w:rsid w:val="003F4EA6"/>
    <w:rsid w:val="003F6CB8"/>
    <w:rsid w:val="004139AD"/>
    <w:rsid w:val="00414AE6"/>
    <w:rsid w:val="004347F6"/>
    <w:rsid w:val="00437CDA"/>
    <w:rsid w:val="004516BE"/>
    <w:rsid w:val="004565A2"/>
    <w:rsid w:val="004850F5"/>
    <w:rsid w:val="00495D73"/>
    <w:rsid w:val="004A69E8"/>
    <w:rsid w:val="004B2D38"/>
    <w:rsid w:val="004B37AB"/>
    <w:rsid w:val="004B43A3"/>
    <w:rsid w:val="004C4E20"/>
    <w:rsid w:val="004D3926"/>
    <w:rsid w:val="004D6238"/>
    <w:rsid w:val="004E4B1F"/>
    <w:rsid w:val="004E4C3C"/>
    <w:rsid w:val="004F19F6"/>
    <w:rsid w:val="00507EEE"/>
    <w:rsid w:val="00515EFE"/>
    <w:rsid w:val="005264AC"/>
    <w:rsid w:val="00555ED2"/>
    <w:rsid w:val="00560B6C"/>
    <w:rsid w:val="0058228F"/>
    <w:rsid w:val="00587D0E"/>
    <w:rsid w:val="005B3ECD"/>
    <w:rsid w:val="005C1B65"/>
    <w:rsid w:val="005C5069"/>
    <w:rsid w:val="005D40C9"/>
    <w:rsid w:val="005F65C8"/>
    <w:rsid w:val="005F7184"/>
    <w:rsid w:val="005F7A5A"/>
    <w:rsid w:val="006074AE"/>
    <w:rsid w:val="0061644E"/>
    <w:rsid w:val="00617010"/>
    <w:rsid w:val="00621C2D"/>
    <w:rsid w:val="0062267C"/>
    <w:rsid w:val="00627CC1"/>
    <w:rsid w:val="006336BC"/>
    <w:rsid w:val="00641A5C"/>
    <w:rsid w:val="0064642A"/>
    <w:rsid w:val="00656214"/>
    <w:rsid w:val="0065795C"/>
    <w:rsid w:val="00663AD5"/>
    <w:rsid w:val="00664C3A"/>
    <w:rsid w:val="00665473"/>
    <w:rsid w:val="00676AD6"/>
    <w:rsid w:val="006802F4"/>
    <w:rsid w:val="006864C5"/>
    <w:rsid w:val="00693290"/>
    <w:rsid w:val="00695D61"/>
    <w:rsid w:val="0069639D"/>
    <w:rsid w:val="006A1645"/>
    <w:rsid w:val="006A6BD3"/>
    <w:rsid w:val="006A7BC3"/>
    <w:rsid w:val="006B2479"/>
    <w:rsid w:val="006C47D9"/>
    <w:rsid w:val="006E134A"/>
    <w:rsid w:val="006E7949"/>
    <w:rsid w:val="006F4574"/>
    <w:rsid w:val="00704D5F"/>
    <w:rsid w:val="007265BE"/>
    <w:rsid w:val="00730525"/>
    <w:rsid w:val="00733BB4"/>
    <w:rsid w:val="00745003"/>
    <w:rsid w:val="00752465"/>
    <w:rsid w:val="00761243"/>
    <w:rsid w:val="00770BEB"/>
    <w:rsid w:val="00773B26"/>
    <w:rsid w:val="007752F5"/>
    <w:rsid w:val="007757EA"/>
    <w:rsid w:val="00782F6B"/>
    <w:rsid w:val="007844B0"/>
    <w:rsid w:val="00786BDF"/>
    <w:rsid w:val="007A27DD"/>
    <w:rsid w:val="007A2E3F"/>
    <w:rsid w:val="007A500F"/>
    <w:rsid w:val="007C5995"/>
    <w:rsid w:val="007D73B7"/>
    <w:rsid w:val="008009B7"/>
    <w:rsid w:val="00802432"/>
    <w:rsid w:val="008041A5"/>
    <w:rsid w:val="00817AEB"/>
    <w:rsid w:val="00831F77"/>
    <w:rsid w:val="00832B3A"/>
    <w:rsid w:val="00856704"/>
    <w:rsid w:val="008576C1"/>
    <w:rsid w:val="00857DAB"/>
    <w:rsid w:val="008626D6"/>
    <w:rsid w:val="008752AC"/>
    <w:rsid w:val="00892107"/>
    <w:rsid w:val="00897EF6"/>
    <w:rsid w:val="008B29DF"/>
    <w:rsid w:val="008B392C"/>
    <w:rsid w:val="008C0B80"/>
    <w:rsid w:val="008D22A8"/>
    <w:rsid w:val="008D3EA2"/>
    <w:rsid w:val="008E2980"/>
    <w:rsid w:val="008E6276"/>
    <w:rsid w:val="008E7D88"/>
    <w:rsid w:val="008F08ED"/>
    <w:rsid w:val="0090703A"/>
    <w:rsid w:val="00907F1E"/>
    <w:rsid w:val="009113CC"/>
    <w:rsid w:val="0091372B"/>
    <w:rsid w:val="00913F5B"/>
    <w:rsid w:val="009164E4"/>
    <w:rsid w:val="00924D23"/>
    <w:rsid w:val="0092756B"/>
    <w:rsid w:val="009279FB"/>
    <w:rsid w:val="00947154"/>
    <w:rsid w:val="00954935"/>
    <w:rsid w:val="00963AC9"/>
    <w:rsid w:val="009660B2"/>
    <w:rsid w:val="00971651"/>
    <w:rsid w:val="00972660"/>
    <w:rsid w:val="00974F73"/>
    <w:rsid w:val="009802C2"/>
    <w:rsid w:val="00983777"/>
    <w:rsid w:val="00984AAB"/>
    <w:rsid w:val="009A3768"/>
    <w:rsid w:val="009A6277"/>
    <w:rsid w:val="009B6725"/>
    <w:rsid w:val="009C41D0"/>
    <w:rsid w:val="009C5E74"/>
    <w:rsid w:val="009D3D1F"/>
    <w:rsid w:val="009E1297"/>
    <w:rsid w:val="009E57DA"/>
    <w:rsid w:val="00A000F9"/>
    <w:rsid w:val="00A044A2"/>
    <w:rsid w:val="00A05B66"/>
    <w:rsid w:val="00A05C07"/>
    <w:rsid w:val="00A06692"/>
    <w:rsid w:val="00A163D7"/>
    <w:rsid w:val="00A20770"/>
    <w:rsid w:val="00A2103B"/>
    <w:rsid w:val="00A239C2"/>
    <w:rsid w:val="00A2512C"/>
    <w:rsid w:val="00A51157"/>
    <w:rsid w:val="00A52172"/>
    <w:rsid w:val="00A541C0"/>
    <w:rsid w:val="00A610E5"/>
    <w:rsid w:val="00A62758"/>
    <w:rsid w:val="00A62B58"/>
    <w:rsid w:val="00A67073"/>
    <w:rsid w:val="00A67DEB"/>
    <w:rsid w:val="00A7121E"/>
    <w:rsid w:val="00A86D75"/>
    <w:rsid w:val="00A959AE"/>
    <w:rsid w:val="00AB054D"/>
    <w:rsid w:val="00AB1D41"/>
    <w:rsid w:val="00AB76E4"/>
    <w:rsid w:val="00AC03E9"/>
    <w:rsid w:val="00AC1351"/>
    <w:rsid w:val="00AC1FC3"/>
    <w:rsid w:val="00AD0FC8"/>
    <w:rsid w:val="00AD1493"/>
    <w:rsid w:val="00AD1D01"/>
    <w:rsid w:val="00AD4104"/>
    <w:rsid w:val="00AE4A64"/>
    <w:rsid w:val="00AF0C77"/>
    <w:rsid w:val="00AF2E4B"/>
    <w:rsid w:val="00B03BAD"/>
    <w:rsid w:val="00B12C3E"/>
    <w:rsid w:val="00B13D89"/>
    <w:rsid w:val="00B2318B"/>
    <w:rsid w:val="00B252F6"/>
    <w:rsid w:val="00B26276"/>
    <w:rsid w:val="00B264E5"/>
    <w:rsid w:val="00B264F4"/>
    <w:rsid w:val="00B31EA7"/>
    <w:rsid w:val="00B33C9A"/>
    <w:rsid w:val="00B369E5"/>
    <w:rsid w:val="00B37C40"/>
    <w:rsid w:val="00B41999"/>
    <w:rsid w:val="00B552FB"/>
    <w:rsid w:val="00B601FA"/>
    <w:rsid w:val="00B63786"/>
    <w:rsid w:val="00B70B96"/>
    <w:rsid w:val="00BA0F6C"/>
    <w:rsid w:val="00BC349A"/>
    <w:rsid w:val="00BC48CA"/>
    <w:rsid w:val="00BE4418"/>
    <w:rsid w:val="00C139C1"/>
    <w:rsid w:val="00C15854"/>
    <w:rsid w:val="00C17CA1"/>
    <w:rsid w:val="00C22940"/>
    <w:rsid w:val="00C46588"/>
    <w:rsid w:val="00C5068A"/>
    <w:rsid w:val="00C6297D"/>
    <w:rsid w:val="00C6388D"/>
    <w:rsid w:val="00C76E1B"/>
    <w:rsid w:val="00C91484"/>
    <w:rsid w:val="00CB20F8"/>
    <w:rsid w:val="00CB56AE"/>
    <w:rsid w:val="00CB6D17"/>
    <w:rsid w:val="00CC0CF8"/>
    <w:rsid w:val="00CC4B5E"/>
    <w:rsid w:val="00CC6853"/>
    <w:rsid w:val="00CE3405"/>
    <w:rsid w:val="00D2669A"/>
    <w:rsid w:val="00D3151E"/>
    <w:rsid w:val="00D31895"/>
    <w:rsid w:val="00D367BA"/>
    <w:rsid w:val="00D40A45"/>
    <w:rsid w:val="00D417B0"/>
    <w:rsid w:val="00D5042A"/>
    <w:rsid w:val="00D51B97"/>
    <w:rsid w:val="00D626A5"/>
    <w:rsid w:val="00D65BE7"/>
    <w:rsid w:val="00D82774"/>
    <w:rsid w:val="00D877C3"/>
    <w:rsid w:val="00D87898"/>
    <w:rsid w:val="00D954BC"/>
    <w:rsid w:val="00D97D01"/>
    <w:rsid w:val="00DA2332"/>
    <w:rsid w:val="00DB35A6"/>
    <w:rsid w:val="00DB6065"/>
    <w:rsid w:val="00DB6663"/>
    <w:rsid w:val="00DB75A0"/>
    <w:rsid w:val="00DC3EC7"/>
    <w:rsid w:val="00DD35C3"/>
    <w:rsid w:val="00DD439D"/>
    <w:rsid w:val="00DE4328"/>
    <w:rsid w:val="00DE5690"/>
    <w:rsid w:val="00DE7A5A"/>
    <w:rsid w:val="00DF2563"/>
    <w:rsid w:val="00DF6856"/>
    <w:rsid w:val="00E06B0C"/>
    <w:rsid w:val="00E06CA3"/>
    <w:rsid w:val="00E20A36"/>
    <w:rsid w:val="00E279E0"/>
    <w:rsid w:val="00E44A6E"/>
    <w:rsid w:val="00E472CD"/>
    <w:rsid w:val="00E663CC"/>
    <w:rsid w:val="00E6710D"/>
    <w:rsid w:val="00E67913"/>
    <w:rsid w:val="00E80434"/>
    <w:rsid w:val="00E8115E"/>
    <w:rsid w:val="00E850C4"/>
    <w:rsid w:val="00E867EE"/>
    <w:rsid w:val="00E87D28"/>
    <w:rsid w:val="00E94460"/>
    <w:rsid w:val="00EC6D0D"/>
    <w:rsid w:val="00EC7D45"/>
    <w:rsid w:val="00ED04D6"/>
    <w:rsid w:val="00ED5BB5"/>
    <w:rsid w:val="00EE4328"/>
    <w:rsid w:val="00F00B0A"/>
    <w:rsid w:val="00F0618A"/>
    <w:rsid w:val="00F26C04"/>
    <w:rsid w:val="00F30D8F"/>
    <w:rsid w:val="00F31184"/>
    <w:rsid w:val="00F311E1"/>
    <w:rsid w:val="00F354B5"/>
    <w:rsid w:val="00F3758E"/>
    <w:rsid w:val="00F40D0A"/>
    <w:rsid w:val="00F52D95"/>
    <w:rsid w:val="00F539B9"/>
    <w:rsid w:val="00F750A6"/>
    <w:rsid w:val="00F8433D"/>
    <w:rsid w:val="00F84D77"/>
    <w:rsid w:val="00F8633F"/>
    <w:rsid w:val="00F96F40"/>
    <w:rsid w:val="00FA2075"/>
    <w:rsid w:val="00FA7330"/>
    <w:rsid w:val="00FB16FE"/>
    <w:rsid w:val="00FB69A4"/>
    <w:rsid w:val="00FB799B"/>
    <w:rsid w:val="00FC5A2C"/>
    <w:rsid w:val="00FD4A03"/>
    <w:rsid w:val="00FE0CB2"/>
    <w:rsid w:val="00FE5453"/>
    <w:rsid w:val="00FE67FB"/>
    <w:rsid w:val="00FF11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0213A3"/>
    <w:pPr>
      <w:widowControl w:val="0"/>
      <w:autoSpaceDE w:val="0"/>
      <w:autoSpaceDN w:val="0"/>
      <w:adjustRightInd w:val="0"/>
    </w:pPr>
    <w:rPr>
      <w:szCs w:val="24"/>
      <w:lang w:val="en-US" w:eastAsia="en-US"/>
    </w:rPr>
  </w:style>
  <w:style w:type="paragraph" w:styleId="Heading1">
    <w:name w:val="heading 1"/>
    <w:basedOn w:val="Normal"/>
    <w:next w:val="Normal"/>
    <w:link w:val="Heading1Char"/>
    <w:uiPriority w:val="9"/>
    <w:rsid w:val="00ED5BB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254F4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pAbstract">
    <w:name w:val="_hp_Abstract"/>
    <w:basedOn w:val="Normal"/>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i/>
      <w:color w:val="000000"/>
    </w:rPr>
  </w:style>
  <w:style w:type="paragraph" w:customStyle="1" w:styleId="hpAuthors">
    <w:name w:val="_hp_Authors"/>
    <w:basedOn w:val="Normal"/>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center"/>
    </w:pPr>
    <w:rPr>
      <w:color w:val="000000"/>
      <w:sz w:val="24"/>
    </w:rPr>
  </w:style>
  <w:style w:type="paragraph" w:customStyle="1" w:styleId="hpBody">
    <w:name w:val="_hp_Body"/>
    <w:basedOn w:val="Normal"/>
    <w:link w:val="hpBodyChar"/>
    <w:qFormat/>
    <w:rsid w:val="000213A3"/>
    <w:pPr>
      <w:spacing w:after="120"/>
      <w:jc w:val="both"/>
    </w:pPr>
    <w:rPr>
      <w:color w:val="000000"/>
      <w:sz w:val="22"/>
    </w:rPr>
  </w:style>
  <w:style w:type="paragraph" w:customStyle="1" w:styleId="hpCaption">
    <w:name w:val="_hp_Caption"/>
    <w:basedOn w:val="Normal"/>
    <w:qFormat/>
    <w:rsid w:val="00AB76E4"/>
    <w:pPr>
      <w:spacing w:after="120"/>
      <w:jc w:val="center"/>
    </w:pPr>
    <w:rPr>
      <w:color w:val="000000"/>
      <w:sz w:val="16"/>
    </w:rPr>
  </w:style>
  <w:style w:type="paragraph" w:customStyle="1" w:styleId="hpHeading0">
    <w:name w:val="_hp_Heading 0"/>
    <w:basedOn w:val="Normal"/>
    <w:next w:val="hpAbstract"/>
    <w:link w:val="hpHeading0Char"/>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center"/>
    </w:pPr>
    <w:rPr>
      <w:rFonts w:ascii="Helvetica" w:hAnsi="Helvetica" w:cs="Helvetica"/>
      <w:b/>
      <w:color w:val="000000"/>
      <w:sz w:val="28"/>
    </w:rPr>
  </w:style>
  <w:style w:type="paragraph" w:customStyle="1" w:styleId="hpHeading1">
    <w:name w:val="_hp_Heading 1"/>
    <w:basedOn w:val="Normal"/>
    <w:next w:val="hpBody"/>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pPr>
    <w:rPr>
      <w:rFonts w:ascii="Arial" w:hAnsi="Arial" w:cs="Arial"/>
      <w:b/>
      <w:color w:val="000000"/>
      <w:sz w:val="28"/>
    </w:rPr>
  </w:style>
  <w:style w:type="paragraph" w:customStyle="1" w:styleId="hpHeading2">
    <w:name w:val="_hp_Heading 2"/>
    <w:basedOn w:val="Normal"/>
    <w:next w:val="hpBody"/>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rFonts w:ascii="Arial" w:hAnsi="Arial" w:cs="Arial"/>
      <w:b/>
      <w:color w:val="000000"/>
      <w:sz w:val="24"/>
    </w:rPr>
  </w:style>
  <w:style w:type="paragraph" w:customStyle="1" w:styleId="hpHeading3">
    <w:name w:val="_hp_Heading 3"/>
    <w:basedOn w:val="Normal"/>
    <w:next w:val="hpBody"/>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rFonts w:ascii="Arial" w:hAnsi="Arial" w:cs="Arial"/>
      <w:b/>
      <w:i/>
      <w:color w:val="000000"/>
      <w:sz w:val="22"/>
    </w:rPr>
  </w:style>
  <w:style w:type="paragraph" w:customStyle="1" w:styleId="hpPaper-Title">
    <w:name w:val="_hp_Paper-Title"/>
    <w:basedOn w:val="Normal"/>
    <w:next w:val="hpAuthors"/>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line="260" w:lineRule="atLeast"/>
      <w:jc w:val="center"/>
    </w:pPr>
    <w:rPr>
      <w:rFonts w:ascii="Arial" w:hAnsi="Arial" w:cs="Arial"/>
      <w:b/>
      <w:color w:val="000000"/>
      <w:sz w:val="32"/>
    </w:rPr>
  </w:style>
  <w:style w:type="paragraph" w:customStyle="1" w:styleId="Footnote">
    <w:name w:val="Footnote"/>
    <w:basedOn w:val="Normal"/>
    <w:rsid w:val="000213A3"/>
    <w:pPr>
      <w:tabs>
        <w:tab w:val="left" w:pos="720"/>
      </w:tabs>
      <w:ind w:left="720" w:right="360"/>
    </w:pPr>
    <w:rPr>
      <w:rFonts w:ascii="Times" w:hAnsi="Times" w:cs="Times"/>
      <w:color w:val="000000"/>
      <w:sz w:val="24"/>
    </w:rPr>
  </w:style>
  <w:style w:type="paragraph" w:customStyle="1" w:styleId="References">
    <w:name w:val="References"/>
    <w:basedOn w:val="Normal"/>
    <w:rsid w:val="000213A3"/>
    <w:pPr>
      <w:jc w:val="both"/>
    </w:pPr>
    <w:rPr>
      <w:color w:val="000000"/>
    </w:rPr>
  </w:style>
  <w:style w:type="character" w:customStyle="1" w:styleId="DefaultXREFstyle">
    <w:name w:val="Default_XREF_style"/>
    <w:rsid w:val="000213A3"/>
    <w:rPr>
      <w:color w:val="00FF00"/>
    </w:rPr>
  </w:style>
  <w:style w:type="character" w:customStyle="1" w:styleId="Symbol">
    <w:name w:val="Symbol"/>
    <w:rsid w:val="00254F42"/>
  </w:style>
  <w:style w:type="paragraph" w:styleId="Header">
    <w:name w:val="header"/>
    <w:basedOn w:val="Normal"/>
    <w:semiHidden/>
    <w:rsid w:val="000213A3"/>
    <w:pPr>
      <w:tabs>
        <w:tab w:val="center" w:pos="4320"/>
        <w:tab w:val="right" w:pos="8640"/>
      </w:tabs>
    </w:pPr>
  </w:style>
  <w:style w:type="paragraph" w:styleId="Footer">
    <w:name w:val="footer"/>
    <w:basedOn w:val="Normal"/>
    <w:link w:val="FooterChar"/>
    <w:uiPriority w:val="99"/>
    <w:rsid w:val="00EE4328"/>
    <w:pPr>
      <w:tabs>
        <w:tab w:val="center" w:pos="4320"/>
        <w:tab w:val="right" w:pos="8640"/>
      </w:tabs>
      <w:jc w:val="center"/>
    </w:pPr>
  </w:style>
  <w:style w:type="character" w:styleId="CommentReference">
    <w:name w:val="annotation reference"/>
    <w:basedOn w:val="DefaultParagraphFont"/>
    <w:uiPriority w:val="99"/>
    <w:semiHidden/>
    <w:unhideWhenUsed/>
    <w:rsid w:val="00857DAB"/>
    <w:rPr>
      <w:sz w:val="16"/>
      <w:szCs w:val="16"/>
    </w:rPr>
  </w:style>
  <w:style w:type="paragraph" w:styleId="CommentText">
    <w:name w:val="annotation text"/>
    <w:basedOn w:val="Normal"/>
    <w:link w:val="CommentTextChar"/>
    <w:uiPriority w:val="99"/>
    <w:semiHidden/>
    <w:unhideWhenUsed/>
    <w:rsid w:val="00857DAB"/>
    <w:rPr>
      <w:szCs w:val="20"/>
    </w:rPr>
  </w:style>
  <w:style w:type="character" w:customStyle="1" w:styleId="CommentTextChar">
    <w:name w:val="Comment Text Char"/>
    <w:basedOn w:val="DefaultParagraphFont"/>
    <w:link w:val="CommentText"/>
    <w:uiPriority w:val="99"/>
    <w:semiHidden/>
    <w:rsid w:val="00857DAB"/>
    <w:rPr>
      <w:lang w:val="en-US" w:eastAsia="en-US"/>
    </w:rPr>
  </w:style>
  <w:style w:type="paragraph" w:styleId="CommentSubject">
    <w:name w:val="annotation subject"/>
    <w:basedOn w:val="CommentText"/>
    <w:next w:val="CommentText"/>
    <w:link w:val="CommentSubjectChar"/>
    <w:uiPriority w:val="99"/>
    <w:semiHidden/>
    <w:unhideWhenUsed/>
    <w:rsid w:val="00857DAB"/>
    <w:rPr>
      <w:b/>
      <w:bCs/>
    </w:rPr>
  </w:style>
  <w:style w:type="character" w:customStyle="1" w:styleId="CommentSubjectChar">
    <w:name w:val="Comment Subject Char"/>
    <w:basedOn w:val="CommentTextChar"/>
    <w:link w:val="CommentSubject"/>
    <w:uiPriority w:val="99"/>
    <w:semiHidden/>
    <w:rsid w:val="00857DAB"/>
    <w:rPr>
      <w:b/>
      <w:bCs/>
      <w:lang w:val="en-US" w:eastAsia="en-US"/>
    </w:rPr>
  </w:style>
  <w:style w:type="paragraph" w:styleId="BalloonText">
    <w:name w:val="Balloon Text"/>
    <w:basedOn w:val="Normal"/>
    <w:link w:val="BalloonTextChar"/>
    <w:uiPriority w:val="99"/>
    <w:semiHidden/>
    <w:unhideWhenUsed/>
    <w:rsid w:val="00857DAB"/>
    <w:rPr>
      <w:rFonts w:ascii="Tahoma" w:hAnsi="Tahoma" w:cs="Tahoma"/>
      <w:sz w:val="16"/>
      <w:szCs w:val="16"/>
    </w:rPr>
  </w:style>
  <w:style w:type="character" w:customStyle="1" w:styleId="BalloonTextChar">
    <w:name w:val="Balloon Text Char"/>
    <w:basedOn w:val="DefaultParagraphFont"/>
    <w:link w:val="BalloonText"/>
    <w:uiPriority w:val="99"/>
    <w:semiHidden/>
    <w:rsid w:val="00857DAB"/>
    <w:rPr>
      <w:rFonts w:ascii="Tahoma" w:hAnsi="Tahoma" w:cs="Tahoma"/>
      <w:sz w:val="16"/>
      <w:szCs w:val="16"/>
      <w:lang w:val="en-US" w:eastAsia="en-US"/>
    </w:rPr>
  </w:style>
  <w:style w:type="character" w:styleId="Hyperlink">
    <w:name w:val="Hyperlink"/>
    <w:basedOn w:val="DefaultParagraphFont"/>
    <w:uiPriority w:val="99"/>
    <w:unhideWhenUsed/>
    <w:rsid w:val="00617010"/>
    <w:rPr>
      <w:color w:val="0000FF"/>
      <w:u w:val="single"/>
    </w:rPr>
  </w:style>
  <w:style w:type="character" w:styleId="Strong">
    <w:name w:val="Strong"/>
    <w:basedOn w:val="DefaultParagraphFont"/>
    <w:rsid w:val="008752AC"/>
    <w:rPr>
      <w:b/>
      <w:bCs/>
    </w:rPr>
  </w:style>
  <w:style w:type="character" w:customStyle="1" w:styleId="Heading2Char">
    <w:name w:val="Heading 2 Char"/>
    <w:basedOn w:val="DefaultParagraphFont"/>
    <w:link w:val="Heading2"/>
    <w:uiPriority w:val="9"/>
    <w:rsid w:val="00254F42"/>
    <w:rPr>
      <w:rFonts w:asciiTheme="majorHAnsi" w:eastAsiaTheme="majorEastAsia" w:hAnsiTheme="majorHAnsi" w:cstheme="majorBidi"/>
      <w:b/>
      <w:bCs/>
      <w:color w:val="4F81BD" w:themeColor="accent1"/>
      <w:sz w:val="26"/>
      <w:szCs w:val="26"/>
      <w:lang w:val="en-US" w:eastAsia="en-US"/>
    </w:rPr>
  </w:style>
  <w:style w:type="paragraph" w:customStyle="1" w:styleId="hpreferences">
    <w:name w:val="_hp_references"/>
    <w:basedOn w:val="hpHeading0"/>
    <w:link w:val="hpreferencesChar"/>
    <w:qFormat/>
    <w:rsid w:val="00367251"/>
  </w:style>
  <w:style w:type="paragraph" w:customStyle="1" w:styleId="hprefsbody">
    <w:name w:val="_hp_refs_body"/>
    <w:basedOn w:val="hpBody"/>
    <w:link w:val="hprefsbodyChar"/>
    <w:qFormat/>
    <w:rsid w:val="005D40C9"/>
    <w:pPr>
      <w:jc w:val="left"/>
    </w:pPr>
    <w:rPr>
      <w:sz w:val="20"/>
      <w:szCs w:val="20"/>
    </w:rPr>
  </w:style>
  <w:style w:type="character" w:customStyle="1" w:styleId="hpHeading0Char">
    <w:name w:val="_hp_Heading 0 Char"/>
    <w:basedOn w:val="DefaultParagraphFont"/>
    <w:link w:val="hpHeading0"/>
    <w:rsid w:val="00367251"/>
    <w:rPr>
      <w:rFonts w:ascii="Helvetica" w:hAnsi="Helvetica" w:cs="Helvetica"/>
      <w:b/>
      <w:color w:val="000000"/>
      <w:sz w:val="28"/>
      <w:szCs w:val="24"/>
      <w:lang w:val="en-US" w:eastAsia="en-US"/>
    </w:rPr>
  </w:style>
  <w:style w:type="character" w:customStyle="1" w:styleId="hpreferencesChar">
    <w:name w:val="_hp_references Char"/>
    <w:basedOn w:val="hpHeading0Char"/>
    <w:link w:val="hpreferences"/>
    <w:rsid w:val="00367251"/>
    <w:rPr>
      <w:rFonts w:ascii="Helvetica" w:hAnsi="Helvetica" w:cs="Helvetica"/>
      <w:b/>
      <w:color w:val="000000"/>
      <w:sz w:val="28"/>
      <w:szCs w:val="24"/>
      <w:lang w:val="en-US" w:eastAsia="en-US"/>
    </w:rPr>
  </w:style>
  <w:style w:type="character" w:customStyle="1" w:styleId="hpBodyChar">
    <w:name w:val="_hp_Body Char"/>
    <w:basedOn w:val="DefaultParagraphFont"/>
    <w:link w:val="hpBody"/>
    <w:rsid w:val="003F21AD"/>
    <w:rPr>
      <w:color w:val="000000"/>
      <w:sz w:val="22"/>
      <w:szCs w:val="24"/>
      <w:lang w:val="en-US" w:eastAsia="en-US"/>
    </w:rPr>
  </w:style>
  <w:style w:type="character" w:customStyle="1" w:styleId="hprefsbodyChar">
    <w:name w:val="_hp_refs_body Char"/>
    <w:basedOn w:val="hpBodyChar"/>
    <w:link w:val="hprefsbody"/>
    <w:rsid w:val="005D40C9"/>
    <w:rPr>
      <w:color w:val="000000"/>
      <w:sz w:val="22"/>
      <w:szCs w:val="24"/>
      <w:lang w:val="en-US" w:eastAsia="en-US"/>
    </w:rPr>
  </w:style>
  <w:style w:type="character" w:customStyle="1" w:styleId="FooterChar">
    <w:name w:val="Footer Char"/>
    <w:basedOn w:val="DefaultParagraphFont"/>
    <w:link w:val="Footer"/>
    <w:uiPriority w:val="99"/>
    <w:rsid w:val="00EE4328"/>
    <w:rPr>
      <w:szCs w:val="24"/>
      <w:lang w:val="en-US" w:eastAsia="en-US"/>
    </w:rPr>
  </w:style>
  <w:style w:type="paragraph" w:styleId="Caption">
    <w:name w:val="caption"/>
    <w:basedOn w:val="Normal"/>
    <w:next w:val="Normal"/>
    <w:uiPriority w:val="35"/>
    <w:unhideWhenUsed/>
    <w:qFormat/>
    <w:rsid w:val="00FB799B"/>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ED5BB5"/>
    <w:rPr>
      <w:rFonts w:asciiTheme="majorHAnsi" w:eastAsiaTheme="majorEastAsia" w:hAnsiTheme="majorHAnsi" w:cstheme="majorBidi"/>
      <w:b/>
      <w:bCs/>
      <w:color w:val="365F91" w:themeColor="accent1" w:themeShade="BF"/>
      <w:sz w:val="28"/>
      <w:szCs w:val="28"/>
      <w:lang w:val="en-US" w:eastAsia="en-US"/>
    </w:rPr>
  </w:style>
  <w:style w:type="paragraph" w:styleId="NormalWeb">
    <w:name w:val="Normal (Web)"/>
    <w:basedOn w:val="Normal"/>
    <w:uiPriority w:val="99"/>
    <w:semiHidden/>
    <w:unhideWhenUsed/>
    <w:rsid w:val="00191B29"/>
    <w:pPr>
      <w:widowControl/>
      <w:autoSpaceDE/>
      <w:autoSpaceDN/>
      <w:adjustRightInd/>
      <w:spacing w:before="100" w:beforeAutospacing="1" w:after="100" w:afterAutospacing="1"/>
    </w:pPr>
    <w:rPr>
      <w:rFonts w:eastAsiaTheme="minorEastAsia"/>
      <w:sz w:val="24"/>
    </w:rPr>
  </w:style>
  <w:style w:type="character" w:styleId="FollowedHyperlink">
    <w:name w:val="FollowedHyperlink"/>
    <w:basedOn w:val="DefaultParagraphFont"/>
    <w:uiPriority w:val="99"/>
    <w:semiHidden/>
    <w:unhideWhenUsed/>
    <w:rsid w:val="00A163D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0213A3"/>
    <w:pPr>
      <w:widowControl w:val="0"/>
      <w:autoSpaceDE w:val="0"/>
      <w:autoSpaceDN w:val="0"/>
      <w:adjustRightInd w:val="0"/>
    </w:pPr>
    <w:rPr>
      <w:szCs w:val="24"/>
      <w:lang w:val="en-US" w:eastAsia="en-US"/>
    </w:rPr>
  </w:style>
  <w:style w:type="paragraph" w:styleId="Heading1">
    <w:name w:val="heading 1"/>
    <w:basedOn w:val="Normal"/>
    <w:next w:val="Normal"/>
    <w:link w:val="Heading1Char"/>
    <w:uiPriority w:val="9"/>
    <w:rsid w:val="00ED5BB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254F4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pAbstract">
    <w:name w:val="_hp_Abstract"/>
    <w:basedOn w:val="Normal"/>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i/>
      <w:color w:val="000000"/>
    </w:rPr>
  </w:style>
  <w:style w:type="paragraph" w:customStyle="1" w:styleId="hpAuthors">
    <w:name w:val="_hp_Authors"/>
    <w:basedOn w:val="Normal"/>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center"/>
    </w:pPr>
    <w:rPr>
      <w:color w:val="000000"/>
      <w:sz w:val="24"/>
    </w:rPr>
  </w:style>
  <w:style w:type="paragraph" w:customStyle="1" w:styleId="hpBody">
    <w:name w:val="_hp_Body"/>
    <w:basedOn w:val="Normal"/>
    <w:link w:val="hpBodyChar"/>
    <w:qFormat/>
    <w:rsid w:val="000213A3"/>
    <w:pPr>
      <w:spacing w:after="120"/>
      <w:jc w:val="both"/>
    </w:pPr>
    <w:rPr>
      <w:color w:val="000000"/>
      <w:sz w:val="22"/>
    </w:rPr>
  </w:style>
  <w:style w:type="paragraph" w:customStyle="1" w:styleId="hpCaption">
    <w:name w:val="_hp_Caption"/>
    <w:basedOn w:val="Normal"/>
    <w:qFormat/>
    <w:rsid w:val="00AB76E4"/>
    <w:pPr>
      <w:spacing w:after="120"/>
      <w:jc w:val="center"/>
    </w:pPr>
    <w:rPr>
      <w:color w:val="000000"/>
      <w:sz w:val="16"/>
    </w:rPr>
  </w:style>
  <w:style w:type="paragraph" w:customStyle="1" w:styleId="hpHeading0">
    <w:name w:val="_hp_Heading 0"/>
    <w:basedOn w:val="Normal"/>
    <w:next w:val="hpAbstract"/>
    <w:link w:val="hpHeading0Char"/>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center"/>
    </w:pPr>
    <w:rPr>
      <w:rFonts w:ascii="Helvetica" w:hAnsi="Helvetica" w:cs="Helvetica"/>
      <w:b/>
      <w:color w:val="000000"/>
      <w:sz w:val="28"/>
    </w:rPr>
  </w:style>
  <w:style w:type="paragraph" w:customStyle="1" w:styleId="hpHeading1">
    <w:name w:val="_hp_Heading 1"/>
    <w:basedOn w:val="Normal"/>
    <w:next w:val="hpBody"/>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pPr>
    <w:rPr>
      <w:rFonts w:ascii="Arial" w:hAnsi="Arial" w:cs="Arial"/>
      <w:b/>
      <w:color w:val="000000"/>
      <w:sz w:val="28"/>
    </w:rPr>
  </w:style>
  <w:style w:type="paragraph" w:customStyle="1" w:styleId="hpHeading2">
    <w:name w:val="_hp_Heading 2"/>
    <w:basedOn w:val="Normal"/>
    <w:next w:val="hpBody"/>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rFonts w:ascii="Arial" w:hAnsi="Arial" w:cs="Arial"/>
      <w:b/>
      <w:color w:val="000000"/>
      <w:sz w:val="24"/>
    </w:rPr>
  </w:style>
  <w:style w:type="paragraph" w:customStyle="1" w:styleId="hpHeading3">
    <w:name w:val="_hp_Heading 3"/>
    <w:basedOn w:val="Normal"/>
    <w:next w:val="hpBody"/>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rFonts w:ascii="Arial" w:hAnsi="Arial" w:cs="Arial"/>
      <w:b/>
      <w:i/>
      <w:color w:val="000000"/>
      <w:sz w:val="22"/>
    </w:rPr>
  </w:style>
  <w:style w:type="paragraph" w:customStyle="1" w:styleId="hpPaper-Title">
    <w:name w:val="_hp_Paper-Title"/>
    <w:basedOn w:val="Normal"/>
    <w:next w:val="hpAuthors"/>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line="260" w:lineRule="atLeast"/>
      <w:jc w:val="center"/>
    </w:pPr>
    <w:rPr>
      <w:rFonts w:ascii="Arial" w:hAnsi="Arial" w:cs="Arial"/>
      <w:b/>
      <w:color w:val="000000"/>
      <w:sz w:val="32"/>
    </w:rPr>
  </w:style>
  <w:style w:type="paragraph" w:customStyle="1" w:styleId="Footnote">
    <w:name w:val="Footnote"/>
    <w:basedOn w:val="Normal"/>
    <w:rsid w:val="000213A3"/>
    <w:pPr>
      <w:tabs>
        <w:tab w:val="left" w:pos="720"/>
      </w:tabs>
      <w:ind w:left="720" w:right="360"/>
    </w:pPr>
    <w:rPr>
      <w:rFonts w:ascii="Times" w:hAnsi="Times" w:cs="Times"/>
      <w:color w:val="000000"/>
      <w:sz w:val="24"/>
    </w:rPr>
  </w:style>
  <w:style w:type="paragraph" w:customStyle="1" w:styleId="References">
    <w:name w:val="References"/>
    <w:basedOn w:val="Normal"/>
    <w:rsid w:val="000213A3"/>
    <w:pPr>
      <w:jc w:val="both"/>
    </w:pPr>
    <w:rPr>
      <w:color w:val="000000"/>
    </w:rPr>
  </w:style>
  <w:style w:type="character" w:customStyle="1" w:styleId="DefaultXREFstyle">
    <w:name w:val="Default_XREF_style"/>
    <w:rsid w:val="000213A3"/>
    <w:rPr>
      <w:color w:val="00FF00"/>
    </w:rPr>
  </w:style>
  <w:style w:type="character" w:customStyle="1" w:styleId="Symbol">
    <w:name w:val="Symbol"/>
    <w:rsid w:val="00254F42"/>
  </w:style>
  <w:style w:type="paragraph" w:styleId="Header">
    <w:name w:val="header"/>
    <w:basedOn w:val="Normal"/>
    <w:semiHidden/>
    <w:rsid w:val="000213A3"/>
    <w:pPr>
      <w:tabs>
        <w:tab w:val="center" w:pos="4320"/>
        <w:tab w:val="right" w:pos="8640"/>
      </w:tabs>
    </w:pPr>
  </w:style>
  <w:style w:type="paragraph" w:styleId="Footer">
    <w:name w:val="footer"/>
    <w:basedOn w:val="Normal"/>
    <w:link w:val="FooterChar"/>
    <w:uiPriority w:val="99"/>
    <w:rsid w:val="00EE4328"/>
    <w:pPr>
      <w:tabs>
        <w:tab w:val="center" w:pos="4320"/>
        <w:tab w:val="right" w:pos="8640"/>
      </w:tabs>
      <w:jc w:val="center"/>
    </w:pPr>
  </w:style>
  <w:style w:type="character" w:styleId="CommentReference">
    <w:name w:val="annotation reference"/>
    <w:basedOn w:val="DefaultParagraphFont"/>
    <w:uiPriority w:val="99"/>
    <w:semiHidden/>
    <w:unhideWhenUsed/>
    <w:rsid w:val="00857DAB"/>
    <w:rPr>
      <w:sz w:val="16"/>
      <w:szCs w:val="16"/>
    </w:rPr>
  </w:style>
  <w:style w:type="paragraph" w:styleId="CommentText">
    <w:name w:val="annotation text"/>
    <w:basedOn w:val="Normal"/>
    <w:link w:val="CommentTextChar"/>
    <w:uiPriority w:val="99"/>
    <w:semiHidden/>
    <w:unhideWhenUsed/>
    <w:rsid w:val="00857DAB"/>
    <w:rPr>
      <w:szCs w:val="20"/>
    </w:rPr>
  </w:style>
  <w:style w:type="character" w:customStyle="1" w:styleId="CommentTextChar">
    <w:name w:val="Comment Text Char"/>
    <w:basedOn w:val="DefaultParagraphFont"/>
    <w:link w:val="CommentText"/>
    <w:uiPriority w:val="99"/>
    <w:semiHidden/>
    <w:rsid w:val="00857DAB"/>
    <w:rPr>
      <w:lang w:val="en-US" w:eastAsia="en-US"/>
    </w:rPr>
  </w:style>
  <w:style w:type="paragraph" w:styleId="CommentSubject">
    <w:name w:val="annotation subject"/>
    <w:basedOn w:val="CommentText"/>
    <w:next w:val="CommentText"/>
    <w:link w:val="CommentSubjectChar"/>
    <w:uiPriority w:val="99"/>
    <w:semiHidden/>
    <w:unhideWhenUsed/>
    <w:rsid w:val="00857DAB"/>
    <w:rPr>
      <w:b/>
      <w:bCs/>
    </w:rPr>
  </w:style>
  <w:style w:type="character" w:customStyle="1" w:styleId="CommentSubjectChar">
    <w:name w:val="Comment Subject Char"/>
    <w:basedOn w:val="CommentTextChar"/>
    <w:link w:val="CommentSubject"/>
    <w:uiPriority w:val="99"/>
    <w:semiHidden/>
    <w:rsid w:val="00857DAB"/>
    <w:rPr>
      <w:b/>
      <w:bCs/>
      <w:lang w:val="en-US" w:eastAsia="en-US"/>
    </w:rPr>
  </w:style>
  <w:style w:type="paragraph" w:styleId="BalloonText">
    <w:name w:val="Balloon Text"/>
    <w:basedOn w:val="Normal"/>
    <w:link w:val="BalloonTextChar"/>
    <w:uiPriority w:val="99"/>
    <w:semiHidden/>
    <w:unhideWhenUsed/>
    <w:rsid w:val="00857DAB"/>
    <w:rPr>
      <w:rFonts w:ascii="Tahoma" w:hAnsi="Tahoma" w:cs="Tahoma"/>
      <w:sz w:val="16"/>
      <w:szCs w:val="16"/>
    </w:rPr>
  </w:style>
  <w:style w:type="character" w:customStyle="1" w:styleId="BalloonTextChar">
    <w:name w:val="Balloon Text Char"/>
    <w:basedOn w:val="DefaultParagraphFont"/>
    <w:link w:val="BalloonText"/>
    <w:uiPriority w:val="99"/>
    <w:semiHidden/>
    <w:rsid w:val="00857DAB"/>
    <w:rPr>
      <w:rFonts w:ascii="Tahoma" w:hAnsi="Tahoma" w:cs="Tahoma"/>
      <w:sz w:val="16"/>
      <w:szCs w:val="16"/>
      <w:lang w:val="en-US" w:eastAsia="en-US"/>
    </w:rPr>
  </w:style>
  <w:style w:type="character" w:styleId="Hyperlink">
    <w:name w:val="Hyperlink"/>
    <w:basedOn w:val="DefaultParagraphFont"/>
    <w:uiPriority w:val="99"/>
    <w:unhideWhenUsed/>
    <w:rsid w:val="00617010"/>
    <w:rPr>
      <w:color w:val="0000FF"/>
      <w:u w:val="single"/>
    </w:rPr>
  </w:style>
  <w:style w:type="character" w:styleId="Strong">
    <w:name w:val="Strong"/>
    <w:basedOn w:val="DefaultParagraphFont"/>
    <w:rsid w:val="008752AC"/>
    <w:rPr>
      <w:b/>
      <w:bCs/>
    </w:rPr>
  </w:style>
  <w:style w:type="character" w:customStyle="1" w:styleId="Heading2Char">
    <w:name w:val="Heading 2 Char"/>
    <w:basedOn w:val="DefaultParagraphFont"/>
    <w:link w:val="Heading2"/>
    <w:uiPriority w:val="9"/>
    <w:rsid w:val="00254F42"/>
    <w:rPr>
      <w:rFonts w:asciiTheme="majorHAnsi" w:eastAsiaTheme="majorEastAsia" w:hAnsiTheme="majorHAnsi" w:cstheme="majorBidi"/>
      <w:b/>
      <w:bCs/>
      <w:color w:val="4F81BD" w:themeColor="accent1"/>
      <w:sz w:val="26"/>
      <w:szCs w:val="26"/>
      <w:lang w:val="en-US" w:eastAsia="en-US"/>
    </w:rPr>
  </w:style>
  <w:style w:type="paragraph" w:customStyle="1" w:styleId="hpreferences">
    <w:name w:val="_hp_references"/>
    <w:basedOn w:val="hpHeading0"/>
    <w:link w:val="hpreferencesChar"/>
    <w:qFormat/>
    <w:rsid w:val="00367251"/>
  </w:style>
  <w:style w:type="paragraph" w:customStyle="1" w:styleId="hprefsbody">
    <w:name w:val="_hp_refs_body"/>
    <w:basedOn w:val="hpBody"/>
    <w:link w:val="hprefsbodyChar"/>
    <w:qFormat/>
    <w:rsid w:val="005D40C9"/>
    <w:pPr>
      <w:jc w:val="left"/>
    </w:pPr>
    <w:rPr>
      <w:sz w:val="20"/>
      <w:szCs w:val="20"/>
    </w:rPr>
  </w:style>
  <w:style w:type="character" w:customStyle="1" w:styleId="hpHeading0Char">
    <w:name w:val="_hp_Heading 0 Char"/>
    <w:basedOn w:val="DefaultParagraphFont"/>
    <w:link w:val="hpHeading0"/>
    <w:rsid w:val="00367251"/>
    <w:rPr>
      <w:rFonts w:ascii="Helvetica" w:hAnsi="Helvetica" w:cs="Helvetica"/>
      <w:b/>
      <w:color w:val="000000"/>
      <w:sz w:val="28"/>
      <w:szCs w:val="24"/>
      <w:lang w:val="en-US" w:eastAsia="en-US"/>
    </w:rPr>
  </w:style>
  <w:style w:type="character" w:customStyle="1" w:styleId="hpreferencesChar">
    <w:name w:val="_hp_references Char"/>
    <w:basedOn w:val="hpHeading0Char"/>
    <w:link w:val="hpreferences"/>
    <w:rsid w:val="00367251"/>
    <w:rPr>
      <w:rFonts w:ascii="Helvetica" w:hAnsi="Helvetica" w:cs="Helvetica"/>
      <w:b/>
      <w:color w:val="000000"/>
      <w:sz w:val="28"/>
      <w:szCs w:val="24"/>
      <w:lang w:val="en-US" w:eastAsia="en-US"/>
    </w:rPr>
  </w:style>
  <w:style w:type="character" w:customStyle="1" w:styleId="hpBodyChar">
    <w:name w:val="_hp_Body Char"/>
    <w:basedOn w:val="DefaultParagraphFont"/>
    <w:link w:val="hpBody"/>
    <w:rsid w:val="003F21AD"/>
    <w:rPr>
      <w:color w:val="000000"/>
      <w:sz w:val="22"/>
      <w:szCs w:val="24"/>
      <w:lang w:val="en-US" w:eastAsia="en-US"/>
    </w:rPr>
  </w:style>
  <w:style w:type="character" w:customStyle="1" w:styleId="hprefsbodyChar">
    <w:name w:val="_hp_refs_body Char"/>
    <w:basedOn w:val="hpBodyChar"/>
    <w:link w:val="hprefsbody"/>
    <w:rsid w:val="005D40C9"/>
    <w:rPr>
      <w:color w:val="000000"/>
      <w:sz w:val="22"/>
      <w:szCs w:val="24"/>
      <w:lang w:val="en-US" w:eastAsia="en-US"/>
    </w:rPr>
  </w:style>
  <w:style w:type="character" w:customStyle="1" w:styleId="FooterChar">
    <w:name w:val="Footer Char"/>
    <w:basedOn w:val="DefaultParagraphFont"/>
    <w:link w:val="Footer"/>
    <w:uiPriority w:val="99"/>
    <w:rsid w:val="00EE4328"/>
    <w:rPr>
      <w:szCs w:val="24"/>
      <w:lang w:val="en-US" w:eastAsia="en-US"/>
    </w:rPr>
  </w:style>
  <w:style w:type="paragraph" w:styleId="Caption">
    <w:name w:val="caption"/>
    <w:basedOn w:val="Normal"/>
    <w:next w:val="Normal"/>
    <w:uiPriority w:val="35"/>
    <w:unhideWhenUsed/>
    <w:qFormat/>
    <w:rsid w:val="00FB799B"/>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ED5BB5"/>
    <w:rPr>
      <w:rFonts w:asciiTheme="majorHAnsi" w:eastAsiaTheme="majorEastAsia" w:hAnsiTheme="majorHAnsi" w:cstheme="majorBidi"/>
      <w:b/>
      <w:bCs/>
      <w:color w:val="365F91" w:themeColor="accent1" w:themeShade="BF"/>
      <w:sz w:val="28"/>
      <w:szCs w:val="28"/>
      <w:lang w:val="en-US" w:eastAsia="en-US"/>
    </w:rPr>
  </w:style>
  <w:style w:type="paragraph" w:styleId="NormalWeb">
    <w:name w:val="Normal (Web)"/>
    <w:basedOn w:val="Normal"/>
    <w:uiPriority w:val="99"/>
    <w:semiHidden/>
    <w:unhideWhenUsed/>
    <w:rsid w:val="00191B29"/>
    <w:pPr>
      <w:widowControl/>
      <w:autoSpaceDE/>
      <w:autoSpaceDN/>
      <w:adjustRightInd/>
      <w:spacing w:before="100" w:beforeAutospacing="1" w:after="100" w:afterAutospacing="1"/>
    </w:pPr>
    <w:rPr>
      <w:rFonts w:eastAsiaTheme="minorEastAsia"/>
      <w:sz w:val="24"/>
    </w:rPr>
  </w:style>
  <w:style w:type="character" w:styleId="FollowedHyperlink">
    <w:name w:val="FollowedHyperlink"/>
    <w:basedOn w:val="DefaultParagraphFont"/>
    <w:uiPriority w:val="99"/>
    <w:semiHidden/>
    <w:unhideWhenUsed/>
    <w:rsid w:val="00A163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8650">
      <w:bodyDiv w:val="1"/>
      <w:marLeft w:val="0"/>
      <w:marRight w:val="0"/>
      <w:marTop w:val="0"/>
      <w:marBottom w:val="0"/>
      <w:divBdr>
        <w:top w:val="none" w:sz="0" w:space="0" w:color="auto"/>
        <w:left w:val="none" w:sz="0" w:space="0" w:color="auto"/>
        <w:bottom w:val="none" w:sz="0" w:space="0" w:color="auto"/>
        <w:right w:val="none" w:sz="0" w:space="0" w:color="auto"/>
      </w:divBdr>
    </w:div>
    <w:div w:id="141116389">
      <w:bodyDiv w:val="1"/>
      <w:marLeft w:val="0"/>
      <w:marRight w:val="0"/>
      <w:marTop w:val="0"/>
      <w:marBottom w:val="0"/>
      <w:divBdr>
        <w:top w:val="none" w:sz="0" w:space="0" w:color="auto"/>
        <w:left w:val="none" w:sz="0" w:space="0" w:color="auto"/>
        <w:bottom w:val="none" w:sz="0" w:space="0" w:color="auto"/>
        <w:right w:val="none" w:sz="0" w:space="0" w:color="auto"/>
      </w:divBdr>
    </w:div>
    <w:div w:id="186329817">
      <w:bodyDiv w:val="1"/>
      <w:marLeft w:val="0"/>
      <w:marRight w:val="0"/>
      <w:marTop w:val="0"/>
      <w:marBottom w:val="0"/>
      <w:divBdr>
        <w:top w:val="none" w:sz="0" w:space="0" w:color="auto"/>
        <w:left w:val="none" w:sz="0" w:space="0" w:color="auto"/>
        <w:bottom w:val="none" w:sz="0" w:space="0" w:color="auto"/>
        <w:right w:val="none" w:sz="0" w:space="0" w:color="auto"/>
      </w:divBdr>
    </w:div>
    <w:div w:id="554968126">
      <w:bodyDiv w:val="1"/>
      <w:marLeft w:val="0"/>
      <w:marRight w:val="0"/>
      <w:marTop w:val="0"/>
      <w:marBottom w:val="0"/>
      <w:divBdr>
        <w:top w:val="none" w:sz="0" w:space="0" w:color="auto"/>
        <w:left w:val="none" w:sz="0" w:space="0" w:color="auto"/>
        <w:bottom w:val="none" w:sz="0" w:space="0" w:color="auto"/>
        <w:right w:val="none" w:sz="0" w:space="0" w:color="auto"/>
      </w:divBdr>
    </w:div>
    <w:div w:id="594291592">
      <w:bodyDiv w:val="1"/>
      <w:marLeft w:val="0"/>
      <w:marRight w:val="0"/>
      <w:marTop w:val="0"/>
      <w:marBottom w:val="0"/>
      <w:divBdr>
        <w:top w:val="none" w:sz="0" w:space="0" w:color="auto"/>
        <w:left w:val="none" w:sz="0" w:space="0" w:color="auto"/>
        <w:bottom w:val="none" w:sz="0" w:space="0" w:color="auto"/>
        <w:right w:val="none" w:sz="0" w:space="0" w:color="auto"/>
      </w:divBdr>
    </w:div>
    <w:div w:id="780414976">
      <w:bodyDiv w:val="1"/>
      <w:marLeft w:val="0"/>
      <w:marRight w:val="0"/>
      <w:marTop w:val="0"/>
      <w:marBottom w:val="0"/>
      <w:divBdr>
        <w:top w:val="none" w:sz="0" w:space="0" w:color="auto"/>
        <w:left w:val="none" w:sz="0" w:space="0" w:color="auto"/>
        <w:bottom w:val="none" w:sz="0" w:space="0" w:color="auto"/>
        <w:right w:val="none" w:sz="0" w:space="0" w:color="auto"/>
      </w:divBdr>
    </w:div>
    <w:div w:id="1359547882">
      <w:bodyDiv w:val="1"/>
      <w:marLeft w:val="0"/>
      <w:marRight w:val="0"/>
      <w:marTop w:val="0"/>
      <w:marBottom w:val="0"/>
      <w:divBdr>
        <w:top w:val="none" w:sz="0" w:space="0" w:color="auto"/>
        <w:left w:val="none" w:sz="0" w:space="0" w:color="auto"/>
        <w:bottom w:val="none" w:sz="0" w:space="0" w:color="auto"/>
        <w:right w:val="none" w:sz="0" w:space="0" w:color="auto"/>
      </w:divBdr>
      <w:divsChild>
        <w:div w:id="649597479">
          <w:marLeft w:val="547"/>
          <w:marRight w:val="0"/>
          <w:marTop w:val="106"/>
          <w:marBottom w:val="0"/>
          <w:divBdr>
            <w:top w:val="none" w:sz="0" w:space="0" w:color="auto"/>
            <w:left w:val="none" w:sz="0" w:space="0" w:color="auto"/>
            <w:bottom w:val="none" w:sz="0" w:space="0" w:color="auto"/>
            <w:right w:val="none" w:sz="0" w:space="0" w:color="auto"/>
          </w:divBdr>
        </w:div>
        <w:div w:id="563950221">
          <w:marLeft w:val="1166"/>
          <w:marRight w:val="0"/>
          <w:marTop w:val="91"/>
          <w:marBottom w:val="0"/>
          <w:divBdr>
            <w:top w:val="none" w:sz="0" w:space="0" w:color="auto"/>
            <w:left w:val="none" w:sz="0" w:space="0" w:color="auto"/>
            <w:bottom w:val="none" w:sz="0" w:space="0" w:color="auto"/>
            <w:right w:val="none" w:sz="0" w:space="0" w:color="auto"/>
          </w:divBdr>
        </w:div>
        <w:div w:id="331029251">
          <w:marLeft w:val="1166"/>
          <w:marRight w:val="0"/>
          <w:marTop w:val="91"/>
          <w:marBottom w:val="0"/>
          <w:divBdr>
            <w:top w:val="none" w:sz="0" w:space="0" w:color="auto"/>
            <w:left w:val="none" w:sz="0" w:space="0" w:color="auto"/>
            <w:bottom w:val="none" w:sz="0" w:space="0" w:color="auto"/>
            <w:right w:val="none" w:sz="0" w:space="0" w:color="auto"/>
          </w:divBdr>
        </w:div>
        <w:div w:id="1273510111">
          <w:marLeft w:val="1166"/>
          <w:marRight w:val="0"/>
          <w:marTop w:val="91"/>
          <w:marBottom w:val="0"/>
          <w:divBdr>
            <w:top w:val="none" w:sz="0" w:space="0" w:color="auto"/>
            <w:left w:val="none" w:sz="0" w:space="0" w:color="auto"/>
            <w:bottom w:val="none" w:sz="0" w:space="0" w:color="auto"/>
            <w:right w:val="none" w:sz="0" w:space="0" w:color="auto"/>
          </w:divBdr>
        </w:div>
        <w:div w:id="1064765835">
          <w:marLeft w:val="1166"/>
          <w:marRight w:val="0"/>
          <w:marTop w:val="91"/>
          <w:marBottom w:val="0"/>
          <w:divBdr>
            <w:top w:val="none" w:sz="0" w:space="0" w:color="auto"/>
            <w:left w:val="none" w:sz="0" w:space="0" w:color="auto"/>
            <w:bottom w:val="none" w:sz="0" w:space="0" w:color="auto"/>
            <w:right w:val="none" w:sz="0" w:space="0" w:color="auto"/>
          </w:divBdr>
        </w:div>
        <w:div w:id="1657565138">
          <w:marLeft w:val="1166"/>
          <w:marRight w:val="0"/>
          <w:marTop w:val="91"/>
          <w:marBottom w:val="0"/>
          <w:divBdr>
            <w:top w:val="none" w:sz="0" w:space="0" w:color="auto"/>
            <w:left w:val="none" w:sz="0" w:space="0" w:color="auto"/>
            <w:bottom w:val="none" w:sz="0" w:space="0" w:color="auto"/>
            <w:right w:val="none" w:sz="0" w:space="0" w:color="auto"/>
          </w:divBdr>
        </w:div>
        <w:div w:id="1736781025">
          <w:marLeft w:val="547"/>
          <w:marRight w:val="0"/>
          <w:marTop w:val="106"/>
          <w:marBottom w:val="0"/>
          <w:divBdr>
            <w:top w:val="none" w:sz="0" w:space="0" w:color="auto"/>
            <w:left w:val="none" w:sz="0" w:space="0" w:color="auto"/>
            <w:bottom w:val="none" w:sz="0" w:space="0" w:color="auto"/>
            <w:right w:val="none" w:sz="0" w:space="0" w:color="auto"/>
          </w:divBdr>
        </w:div>
      </w:divsChild>
    </w:div>
    <w:div w:id="1441099390">
      <w:bodyDiv w:val="1"/>
      <w:marLeft w:val="0"/>
      <w:marRight w:val="0"/>
      <w:marTop w:val="0"/>
      <w:marBottom w:val="0"/>
      <w:divBdr>
        <w:top w:val="none" w:sz="0" w:space="0" w:color="auto"/>
        <w:left w:val="none" w:sz="0" w:space="0" w:color="auto"/>
        <w:bottom w:val="none" w:sz="0" w:space="0" w:color="auto"/>
        <w:right w:val="none" w:sz="0" w:space="0" w:color="auto"/>
      </w:divBdr>
      <w:divsChild>
        <w:div w:id="205134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138583">
      <w:bodyDiv w:val="1"/>
      <w:marLeft w:val="0"/>
      <w:marRight w:val="0"/>
      <w:marTop w:val="0"/>
      <w:marBottom w:val="0"/>
      <w:divBdr>
        <w:top w:val="none" w:sz="0" w:space="0" w:color="auto"/>
        <w:left w:val="none" w:sz="0" w:space="0" w:color="auto"/>
        <w:bottom w:val="none" w:sz="0" w:space="0" w:color="auto"/>
        <w:right w:val="none" w:sz="0" w:space="0" w:color="auto"/>
      </w:divBdr>
    </w:div>
    <w:div w:id="1523128341">
      <w:bodyDiv w:val="1"/>
      <w:marLeft w:val="0"/>
      <w:marRight w:val="0"/>
      <w:marTop w:val="0"/>
      <w:marBottom w:val="0"/>
      <w:divBdr>
        <w:top w:val="none" w:sz="0" w:space="0" w:color="auto"/>
        <w:left w:val="none" w:sz="0" w:space="0" w:color="auto"/>
        <w:bottom w:val="none" w:sz="0" w:space="0" w:color="auto"/>
        <w:right w:val="none" w:sz="0" w:space="0" w:color="auto"/>
      </w:divBdr>
    </w:div>
    <w:div w:id="1537308031">
      <w:bodyDiv w:val="1"/>
      <w:marLeft w:val="0"/>
      <w:marRight w:val="0"/>
      <w:marTop w:val="0"/>
      <w:marBottom w:val="0"/>
      <w:divBdr>
        <w:top w:val="none" w:sz="0" w:space="0" w:color="auto"/>
        <w:left w:val="none" w:sz="0" w:space="0" w:color="auto"/>
        <w:bottom w:val="none" w:sz="0" w:space="0" w:color="auto"/>
        <w:right w:val="none" w:sz="0" w:space="0" w:color="auto"/>
      </w:divBdr>
    </w:div>
    <w:div w:id="1633753293">
      <w:bodyDiv w:val="1"/>
      <w:marLeft w:val="0"/>
      <w:marRight w:val="0"/>
      <w:marTop w:val="0"/>
      <w:marBottom w:val="0"/>
      <w:divBdr>
        <w:top w:val="none" w:sz="0" w:space="0" w:color="auto"/>
        <w:left w:val="none" w:sz="0" w:space="0" w:color="auto"/>
        <w:bottom w:val="none" w:sz="0" w:space="0" w:color="auto"/>
        <w:right w:val="none" w:sz="0" w:space="0" w:color="auto"/>
      </w:divBdr>
    </w:div>
    <w:div w:id="1747649293">
      <w:bodyDiv w:val="1"/>
      <w:marLeft w:val="0"/>
      <w:marRight w:val="0"/>
      <w:marTop w:val="0"/>
      <w:marBottom w:val="0"/>
      <w:divBdr>
        <w:top w:val="none" w:sz="0" w:space="0" w:color="auto"/>
        <w:left w:val="none" w:sz="0" w:space="0" w:color="auto"/>
        <w:bottom w:val="none" w:sz="0" w:space="0" w:color="auto"/>
        <w:right w:val="none" w:sz="0" w:space="0" w:color="auto"/>
      </w:divBdr>
    </w:div>
    <w:div w:id="2027171969">
      <w:bodyDiv w:val="1"/>
      <w:marLeft w:val="0"/>
      <w:marRight w:val="0"/>
      <w:marTop w:val="0"/>
      <w:marBottom w:val="0"/>
      <w:divBdr>
        <w:top w:val="none" w:sz="0" w:space="0" w:color="auto"/>
        <w:left w:val="none" w:sz="0" w:space="0" w:color="auto"/>
        <w:bottom w:val="none" w:sz="0" w:space="0" w:color="auto"/>
        <w:right w:val="none" w:sz="0" w:space="0" w:color="auto"/>
      </w:divBdr>
      <w:divsChild>
        <w:div w:id="1995065105">
          <w:marLeft w:val="0"/>
          <w:marRight w:val="0"/>
          <w:marTop w:val="0"/>
          <w:marBottom w:val="0"/>
          <w:divBdr>
            <w:top w:val="none" w:sz="0" w:space="0" w:color="auto"/>
            <w:left w:val="none" w:sz="0" w:space="0" w:color="auto"/>
            <w:bottom w:val="none" w:sz="0" w:space="0" w:color="auto"/>
            <w:right w:val="none" w:sz="0" w:space="0" w:color="auto"/>
          </w:divBdr>
        </w:div>
      </w:divsChild>
    </w:div>
    <w:div w:id="213274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freedot.sourceforge.ne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google.com/patents/US6663008"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abiresearch.com/press/google-wont-dominate-5-billion-indoor-location-tec"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mautz.net/cv/mautz_survey_optical201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RIST~1\LOCALS~1\Temp\HPTC20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26126A0531674AAFCAD0F2F9B323C8" ma:contentTypeVersion="0" ma:contentTypeDescription="Create a new document." ma:contentTypeScope="" ma:versionID="36c1a6d9078017469a5e1fc2fd1ee63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58DB1-784E-4F9E-8744-E7053E322D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77B9B8F-1528-4BD3-9F43-846BBBB15AE8}">
  <ds:schemaRefs>
    <ds:schemaRef ds:uri="http://schemas.microsoft.com/office/2006/metadata/properties"/>
  </ds:schemaRefs>
</ds:datastoreItem>
</file>

<file path=customXml/itemProps3.xml><?xml version="1.0" encoding="utf-8"?>
<ds:datastoreItem xmlns:ds="http://schemas.openxmlformats.org/officeDocument/2006/customXml" ds:itemID="{DC4938C4-468C-4335-AAEA-9098CF5AA807}">
  <ds:schemaRefs>
    <ds:schemaRef ds:uri="http://schemas.microsoft.com/sharepoint/v3/contenttype/forms"/>
  </ds:schemaRefs>
</ds:datastoreItem>
</file>

<file path=customXml/itemProps4.xml><?xml version="1.0" encoding="utf-8"?>
<ds:datastoreItem xmlns:ds="http://schemas.openxmlformats.org/officeDocument/2006/customXml" ds:itemID="{82F22BCF-2004-4E96-9381-18BF3FFD1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HPTC2003.dot</Template>
  <TotalTime>4533</TotalTime>
  <Pages>4</Pages>
  <Words>2661</Words>
  <Characters>15174</Characters>
  <Application>Microsoft Office Word</Application>
  <DocSecurity>0</DocSecurity>
  <Lines>126</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WORD Template for HP Tech Con</vt:lpstr>
      <vt:lpstr>WORD Template for HP Tech Con</vt:lpstr>
    </vt:vector>
  </TitlesOfParts>
  <Company>dotPS Document Production Services</Company>
  <LinksUpToDate>false</LinksUpToDate>
  <CharactersWithSpaces>17800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 for HP Tech Con</dc:title>
  <dc:creator>ChristenseJ</dc:creator>
  <cp:lastModifiedBy>Roque Scheer</cp:lastModifiedBy>
  <cp:revision>27</cp:revision>
  <cp:lastPrinted>2013-04-01T17:02:00Z</cp:lastPrinted>
  <dcterms:created xsi:type="dcterms:W3CDTF">2013-08-05T18:49:00Z</dcterms:created>
  <dcterms:modified xsi:type="dcterms:W3CDTF">2013-08-30T13:59:00Z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0x0101006226126A0531674AAFCAD0F2F9B323C8</vt:lpwstr>
  </property>
  <property fmtid="{D5CDD505-2E9C-101B-9397-08002B2CF9AE}" pid="3" name="Order">
    <vt:r8>1400</vt:r8>
  </property>
  <property fmtid="{D5CDD505-2E9C-101B-9397-08002B2CF9AE}" pid="4" name="TemplateUrl">
    <vt:lpwstr/>
  </property>
  <property fmtid="{D5CDD505-2E9C-101B-9397-08002B2CF9AE}" pid="5" name="_SourceUrl">
    <vt:lpwstr/>
  </property>
  <property fmtid="{D5CDD505-2E9C-101B-9397-08002B2CF9AE}" pid="6" name="_SharedFileIndex">
    <vt:lpwstr/>
  </property>
  <property fmtid="{D5CDD505-2E9C-101B-9397-08002B2CF9AE}" pid="7" name="_CopySource">
    <vt:lpwstr>http://teams5.sharepoint.hp.com/teams/techcon/TechCon11/abstract_template_Word2007.docx</vt:lpwstr>
  </property>
  <property fmtid="{D5CDD505-2E9C-101B-9397-08002B2CF9AE}" pid="8" name="xd_ProgID">
    <vt:lpwstr/>
  </property>
</Properties>
</file>