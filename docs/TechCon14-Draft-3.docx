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F4C" w:rsidRDefault="005A4D50">
      <w:pPr>
        <w:pStyle w:val="hpPaper-Title"/>
        <w:spacing w:after="0" w:line="300" w:lineRule="auto"/>
      </w:pPr>
      <w:proofErr w:type="spellStart"/>
      <w:r>
        <w:t>GuideDroid</w:t>
      </w:r>
      <w:proofErr w:type="spellEnd"/>
      <w:r>
        <w:t>: Low Cost Indoor Navigation Assistant for the Visually Impaired</w:t>
      </w:r>
    </w:p>
    <w:p w:rsidR="00705F4C" w:rsidRPr="00146F0C" w:rsidRDefault="005A4D50">
      <w:pPr>
        <w:pStyle w:val="hpAuthors"/>
        <w:rPr>
          <w:lang w:val="pt-BR"/>
        </w:rPr>
      </w:pPr>
      <w:r w:rsidRPr="00146F0C">
        <w:rPr>
          <w:lang w:val="pt-BR"/>
        </w:rPr>
        <w:t>Mauricio Porto, Carlos Santos, Juliano Vacaro, Joao Ambrosi</w:t>
      </w:r>
    </w:p>
    <w:p w:rsidR="00705F4C" w:rsidRDefault="005A4D50">
      <w:pPr>
        <w:pStyle w:val="DefaultStyle"/>
        <w:jc w:val="center"/>
      </w:pPr>
      <w:r>
        <w:t>PCL - Brazil R&amp;D</w:t>
      </w:r>
    </w:p>
    <w:p w:rsidR="00705F4C" w:rsidRDefault="005A4D50">
      <w:pPr>
        <w:pStyle w:val="hpAuthors"/>
        <w:spacing w:after="0" w:line="300" w:lineRule="auto"/>
      </w:pPr>
      <w:r>
        <w:t xml:space="preserve">(All email addresses are </w:t>
      </w:r>
      <w:hyperlink r:id="rId7">
        <w:r>
          <w:rPr>
            <w:rStyle w:val="InternetLink"/>
          </w:rPr>
          <w:t>firstname.lastname@hp.com</w:t>
        </w:r>
      </w:hyperlink>
      <w:r>
        <w:t>)</w:t>
      </w:r>
    </w:p>
    <w:p w:rsidR="00705F4C" w:rsidRDefault="005A4D50">
      <w:pPr>
        <w:pStyle w:val="hpHeading0"/>
        <w:spacing w:line="300" w:lineRule="auto"/>
      </w:pPr>
      <w:r>
        <w:t>Abstract</w:t>
      </w:r>
    </w:p>
    <w:p w:rsidR="00705F4C" w:rsidRDefault="005A4D50">
      <w:pPr>
        <w:pStyle w:val="hpAbstract"/>
      </w:pPr>
      <w:r>
        <w:rPr>
          <w:iCs/>
        </w:rPr>
        <w:t xml:space="preserve">This paper presents an innovative, low cost indoor navigation system for the visually </w:t>
      </w:r>
      <w:proofErr w:type="gramStart"/>
      <w:r>
        <w:rPr>
          <w:iCs/>
        </w:rPr>
        <w:t>impaired which</w:t>
      </w:r>
      <w:proofErr w:type="gramEnd"/>
      <w:r>
        <w:rPr>
          <w:iCs/>
        </w:rPr>
        <w:t xml:space="preserve"> takes advantage of the emerging communication technology Near Field Communication (NFC). The main idea is to orient users by NFC enabled mobile phones that gathers the current position from NFC tags and tells user the way to follow to reach her desired destination possibly using intermediate checkpoints. The system also provides a collision detection mechanism that warns user for near obstacles. Since it </w:t>
      </w:r>
      <w:proofErr w:type="gramStart"/>
      <w:r>
        <w:rPr>
          <w:iCs/>
        </w:rPr>
        <w:t>was implemented</w:t>
      </w:r>
      <w:proofErr w:type="gramEnd"/>
      <w:r>
        <w:rPr>
          <w:iCs/>
        </w:rPr>
        <w:t xml:space="preserve"> on Android and behaves like a guide dog, we named it </w:t>
      </w:r>
      <w:proofErr w:type="spellStart"/>
      <w:r>
        <w:rPr>
          <w:iCs/>
        </w:rPr>
        <w:t>GuideDroid</w:t>
      </w:r>
      <w:proofErr w:type="spellEnd"/>
      <w:r>
        <w:rPr>
          <w:iCs/>
        </w:rPr>
        <w:t>.</w:t>
      </w:r>
    </w:p>
    <w:p w:rsidR="00705F4C" w:rsidRDefault="005A4D50">
      <w:pPr>
        <w:pStyle w:val="hpHeading1"/>
      </w:pPr>
      <w:r>
        <w:t>Problem statement</w:t>
      </w:r>
    </w:p>
    <w:p w:rsidR="00705F4C" w:rsidRDefault="005A4D50">
      <w:pPr>
        <w:pStyle w:val="hpBody"/>
      </w:pPr>
      <w:r>
        <w:rPr>
          <w:szCs w:val="22"/>
        </w:rPr>
        <w:t>Among the many challenges faced by the visually challenged persons are the constraints of independent mobility and navigation in an unfamiliar indoor environment. Finding the location and path to some desired location including public utilities inside the building can be an arduous task. Besides, constant changes in the workplace and on the street offer collision risks much higher than the familiar environment for the visually impaired.</w:t>
      </w:r>
    </w:p>
    <w:p w:rsidR="00705F4C" w:rsidRDefault="005A4D50">
      <w:pPr>
        <w:pStyle w:val="hpBody"/>
      </w:pPr>
      <w:r>
        <w:rPr>
          <w:szCs w:val="22"/>
        </w:rPr>
        <w:t xml:space="preserve">GPS based navigation that is now getting widely used is not feasible in an indoor environment due the weakness of satellite signal. Variety of technologies is tested and new designs </w:t>
      </w:r>
      <w:proofErr w:type="gramStart"/>
      <w:r>
        <w:rPr>
          <w:szCs w:val="22"/>
        </w:rPr>
        <w:t>are generated</w:t>
      </w:r>
      <w:proofErr w:type="gramEnd"/>
      <w:r>
        <w:rPr>
          <w:szCs w:val="22"/>
        </w:rPr>
        <w:t xml:space="preserve"> for indoor navigation in order to circumvent the lack of excellence.</w:t>
      </w:r>
    </w:p>
    <w:p w:rsidR="00705F4C" w:rsidRDefault="005A4D50">
      <w:pPr>
        <w:pStyle w:val="hpBody"/>
      </w:pPr>
      <w:r>
        <w:rPr>
          <w:szCs w:val="22"/>
        </w:rPr>
        <w:t xml:space="preserve">The existing solutions for indoor navigation systems typically require the use of expensive and heavy sensors, or equipping rooms and hallways with radio-frequency technologies such as A-GPS, Bluetooth, Ultra Wide Band (UWB), Wi-Fi or </w:t>
      </w:r>
      <w:r w:rsidR="00571277">
        <w:rPr>
          <w:szCs w:val="22"/>
        </w:rPr>
        <w:t>RFID that are used to determine the user’s location and most of them</w:t>
      </w:r>
      <w:r>
        <w:rPr>
          <w:szCs w:val="22"/>
        </w:rPr>
        <w:t xml:space="preserve"> are not suitable for the visually impaired.</w:t>
      </w:r>
    </w:p>
    <w:p w:rsidR="00705F4C" w:rsidRDefault="005A4D50">
      <w:pPr>
        <w:pStyle w:val="hpBody"/>
      </w:pPr>
      <w:r>
        <w:rPr>
          <w:szCs w:val="22"/>
        </w:rPr>
        <w:t xml:space="preserve">Although several attempts </w:t>
      </w:r>
      <w:proofErr w:type="gramStart"/>
      <w:r>
        <w:rPr>
          <w:szCs w:val="22"/>
        </w:rPr>
        <w:t>have been made</w:t>
      </w:r>
      <w:proofErr w:type="gramEnd"/>
      <w:r>
        <w:rPr>
          <w:szCs w:val="22"/>
        </w:rPr>
        <w:t xml:space="preserve"> at making such indoor navigation systems, none of them have found wide acceptance. There is an opportunity that spreads between different areas such as providing HP mobile devices with embedded assistance features, offering services and products in the via HP </w:t>
      </w:r>
      <w:proofErr w:type="spellStart"/>
      <w:r>
        <w:rPr>
          <w:szCs w:val="22"/>
        </w:rPr>
        <w:t>eHealth</w:t>
      </w:r>
      <w:proofErr w:type="spellEnd"/>
      <w:r>
        <w:rPr>
          <w:szCs w:val="22"/>
        </w:rPr>
        <w:t xml:space="preserve"> Center and improving the brand image to both external and internal people.</w:t>
      </w:r>
    </w:p>
    <w:p w:rsidR="00705F4C" w:rsidRDefault="005A4D50">
      <w:pPr>
        <w:pStyle w:val="hpHeading1"/>
      </w:pPr>
      <w:r>
        <w:t>Our solution</w:t>
      </w:r>
    </w:p>
    <w:p w:rsidR="00146F0C" w:rsidRPr="00146F0C" w:rsidRDefault="00146F0C">
      <w:pPr>
        <w:pStyle w:val="hpBody"/>
      </w:pPr>
      <w:proofErr w:type="spellStart"/>
      <w:r w:rsidRPr="00146F0C">
        <w:t>Guide</w:t>
      </w:r>
      <w:r>
        <w:t>Droid</w:t>
      </w:r>
      <w:proofErr w:type="spellEnd"/>
      <w:r>
        <w:t xml:space="preserve"> </w:t>
      </w:r>
      <w:proofErr w:type="gramStart"/>
      <w:r>
        <w:t>was designed</w:t>
      </w:r>
      <w:proofErr w:type="gramEnd"/>
      <w:r>
        <w:t xml:space="preserve"> to help the visually impaired in </w:t>
      </w:r>
      <w:r w:rsidR="00646C14">
        <w:t>their locomotion by</w:t>
      </w:r>
      <w:r>
        <w:t xml:space="preserve"> unknown </w:t>
      </w:r>
      <w:r w:rsidR="00646C14">
        <w:t xml:space="preserve">places </w:t>
      </w:r>
      <w:r>
        <w:t xml:space="preserve">or collision risky environments, </w:t>
      </w:r>
      <w:r w:rsidR="00646C14">
        <w:t>keeping</w:t>
      </w:r>
      <w:r>
        <w:t xml:space="preserve"> in mind to be cheap, </w:t>
      </w:r>
      <w:r w:rsidR="00646C14">
        <w:t>easy to use and with a very small investment on infrastructure.</w:t>
      </w:r>
    </w:p>
    <w:p w:rsidR="00705F4C" w:rsidRPr="00646C14" w:rsidRDefault="00072236">
      <w:pPr>
        <w:pStyle w:val="hpBody"/>
      </w:pPr>
      <w:r>
        <w:t xml:space="preserve">It </w:t>
      </w:r>
      <w:proofErr w:type="gramStart"/>
      <w:r>
        <w:t>is accomplished</w:t>
      </w:r>
      <w:proofErr w:type="gramEnd"/>
      <w:r>
        <w:t xml:space="preserve"> </w:t>
      </w:r>
      <w:r w:rsidRPr="00646C14">
        <w:t>through</w:t>
      </w:r>
      <w:r w:rsidR="005A4D50" w:rsidRPr="00646C14">
        <w:t xml:space="preserve"> the extensive use of sensors and location features existing in smartphones and other mobile devices, </w:t>
      </w:r>
      <w:r w:rsidR="00027685">
        <w:t xml:space="preserve">to </w:t>
      </w:r>
      <w:r w:rsidR="005A4D50" w:rsidRPr="00646C14">
        <w:t xml:space="preserve">assist people in tasks such as locomotion, identification of places </w:t>
      </w:r>
      <w:r w:rsidR="00A9639C">
        <w:t>and services available,</w:t>
      </w:r>
      <w:r w:rsidR="00253C58">
        <w:t xml:space="preserve"> and indoor navigation</w:t>
      </w:r>
      <w:r w:rsidR="005A4D50" w:rsidRPr="00646C14">
        <w:t>.</w:t>
      </w:r>
      <w:r w:rsidR="0039691D">
        <w:t xml:space="preserve"> Th</w:t>
      </w:r>
      <w:r w:rsidR="00E86B55">
        <w:t xml:space="preserve">e </w:t>
      </w:r>
      <w:r w:rsidR="0039691D">
        <w:t xml:space="preserve">below </w:t>
      </w:r>
      <w:r w:rsidR="00E86B55">
        <w:t>desig</w:t>
      </w:r>
      <w:r w:rsidR="0039691D">
        <w:t>n requirements were defined according the identified necessities.</w:t>
      </w:r>
    </w:p>
    <w:p w:rsidR="00705F4C" w:rsidRDefault="005A4D50">
      <w:pPr>
        <w:pStyle w:val="hpBody"/>
      </w:pPr>
      <w:r>
        <w:rPr>
          <w:b/>
          <w:bCs/>
          <w:szCs w:val="22"/>
        </w:rPr>
        <w:t>Design constraints</w:t>
      </w:r>
    </w:p>
    <w:p w:rsidR="00705F4C" w:rsidRDefault="005A4D50">
      <w:pPr>
        <w:pStyle w:val="hpBody"/>
        <w:numPr>
          <w:ilvl w:val="0"/>
          <w:numId w:val="1"/>
        </w:numPr>
      </w:pPr>
      <w:r>
        <w:rPr>
          <w:szCs w:val="22"/>
        </w:rPr>
        <w:t xml:space="preserve">Uniformity of the geographic location model (latitude/longitude) to enable integration with existing </w:t>
      </w:r>
      <w:r>
        <w:rPr>
          <w:szCs w:val="22"/>
        </w:rPr>
        <w:lastRenderedPageBreak/>
        <w:t>outdoor navigation systems and its mechanisms.</w:t>
      </w:r>
    </w:p>
    <w:p w:rsidR="00705F4C" w:rsidRDefault="005A4D50">
      <w:pPr>
        <w:pStyle w:val="hpBody"/>
        <w:numPr>
          <w:ilvl w:val="0"/>
          <w:numId w:val="1"/>
        </w:numPr>
      </w:pPr>
      <w:r>
        <w:rPr>
          <w:szCs w:val="22"/>
        </w:rPr>
        <w:t>Cheap and off-the-shelf components.</w:t>
      </w:r>
    </w:p>
    <w:p w:rsidR="00705F4C" w:rsidRDefault="005A4D50">
      <w:pPr>
        <w:pStyle w:val="hpBody"/>
        <w:numPr>
          <w:ilvl w:val="0"/>
          <w:numId w:val="1"/>
        </w:numPr>
      </w:pPr>
      <w:r>
        <w:rPr>
          <w:szCs w:val="22"/>
        </w:rPr>
        <w:t>No changes in buildings infrastructure (no wireless network needed).</w:t>
      </w:r>
    </w:p>
    <w:p w:rsidR="00705F4C" w:rsidRDefault="005A4D50">
      <w:pPr>
        <w:pStyle w:val="hpBody"/>
        <w:numPr>
          <w:ilvl w:val="0"/>
          <w:numId w:val="1"/>
        </w:numPr>
      </w:pPr>
      <w:r>
        <w:rPr>
          <w:szCs w:val="22"/>
        </w:rPr>
        <w:t>Should be useful for both visually impaired or not.</w:t>
      </w:r>
    </w:p>
    <w:p w:rsidR="00705F4C" w:rsidRDefault="005A4D50" w:rsidP="00C73697">
      <w:pPr>
        <w:pStyle w:val="hpBody"/>
        <w:numPr>
          <w:ilvl w:val="0"/>
          <w:numId w:val="1"/>
        </w:numPr>
      </w:pPr>
      <w:r>
        <w:rPr>
          <w:szCs w:val="22"/>
        </w:rPr>
        <w:t>The user should not be obligated to start the navigation by some initial point; she should be able to start at any point when she feels lost, thus avoiding unnecessary help for well know paths.</w:t>
      </w:r>
    </w:p>
    <w:p w:rsidR="00705F4C" w:rsidRDefault="00571277">
      <w:pPr>
        <w:pStyle w:val="hpBody"/>
      </w:pPr>
      <w:r>
        <w:rPr>
          <w:szCs w:val="22"/>
        </w:rPr>
        <w:t xml:space="preserve">How to conciliate the necessity of keeping the same </w:t>
      </w:r>
      <w:r w:rsidR="005A4D50">
        <w:rPr>
          <w:szCs w:val="22"/>
        </w:rPr>
        <w:t xml:space="preserve">location model (latitude/longitude) widely used in outdoor navigation and </w:t>
      </w:r>
      <w:r>
        <w:rPr>
          <w:szCs w:val="22"/>
        </w:rPr>
        <w:t xml:space="preserve">the weakness of </w:t>
      </w:r>
      <w:r w:rsidR="005A4D50">
        <w:rPr>
          <w:szCs w:val="22"/>
        </w:rPr>
        <w:t>indo</w:t>
      </w:r>
      <w:r>
        <w:rPr>
          <w:szCs w:val="22"/>
        </w:rPr>
        <w:t>or GPS signal</w:t>
      </w:r>
      <w:r w:rsidR="005A4D50">
        <w:rPr>
          <w:szCs w:val="22"/>
        </w:rPr>
        <w:t>?</w:t>
      </w:r>
    </w:p>
    <w:p w:rsidR="00705F4C" w:rsidRDefault="005A4D50">
      <w:pPr>
        <w:pStyle w:val="hpBody"/>
      </w:pPr>
      <w:r>
        <w:rPr>
          <w:szCs w:val="22"/>
        </w:rPr>
        <w:t>Our solution is to spread strategically NFC tags in</w:t>
      </w:r>
      <w:r w:rsidR="001568D6">
        <w:rPr>
          <w:szCs w:val="22"/>
        </w:rPr>
        <w:t>side</w:t>
      </w:r>
      <w:r>
        <w:rPr>
          <w:szCs w:val="22"/>
        </w:rPr>
        <w:t xml:space="preserve"> the buildings, providing </w:t>
      </w:r>
      <w:r w:rsidR="008961E9">
        <w:rPr>
          <w:szCs w:val="22"/>
        </w:rPr>
        <w:t xml:space="preserve">their </w:t>
      </w:r>
      <w:r w:rsidR="00DC0651">
        <w:rPr>
          <w:szCs w:val="22"/>
        </w:rPr>
        <w:t>accurately</w:t>
      </w:r>
      <w:r>
        <w:rPr>
          <w:szCs w:val="22"/>
        </w:rPr>
        <w:t xml:space="preserve"> calculated coordinates and thus serving as landmarks for orientation (waypoints) in the same way as an open environment (outdoor). </w:t>
      </w:r>
      <w:r w:rsidR="00DC0651">
        <w:rPr>
          <w:szCs w:val="22"/>
        </w:rPr>
        <w:t>T</w:t>
      </w:r>
      <w:r w:rsidR="001568D6">
        <w:rPr>
          <w:szCs w:val="22"/>
        </w:rPr>
        <w:t>he existing compas</w:t>
      </w:r>
      <w:r w:rsidR="00851E75">
        <w:rPr>
          <w:szCs w:val="22"/>
        </w:rPr>
        <w:t xml:space="preserve">s in the smartphones </w:t>
      </w:r>
      <w:r w:rsidR="001568D6">
        <w:rPr>
          <w:szCs w:val="22"/>
        </w:rPr>
        <w:t>point</w:t>
      </w:r>
      <w:r w:rsidR="00851E75">
        <w:rPr>
          <w:szCs w:val="22"/>
        </w:rPr>
        <w:t>s</w:t>
      </w:r>
      <w:r w:rsidR="001568D6">
        <w:rPr>
          <w:szCs w:val="22"/>
        </w:rPr>
        <w:t xml:space="preserve"> out the right direction to the user</w:t>
      </w:r>
      <w:r w:rsidR="00DC0651">
        <w:rPr>
          <w:szCs w:val="22"/>
        </w:rPr>
        <w:t>, signaling it by means of vibrati</w:t>
      </w:r>
      <w:r w:rsidR="00851E75">
        <w:rPr>
          <w:szCs w:val="22"/>
        </w:rPr>
        <w:t xml:space="preserve">on, thus allowing </w:t>
      </w:r>
      <w:r w:rsidR="00DC0651">
        <w:rPr>
          <w:szCs w:val="22"/>
        </w:rPr>
        <w:t>the visually impaired</w:t>
      </w:r>
      <w:r w:rsidR="00851E75">
        <w:rPr>
          <w:szCs w:val="22"/>
        </w:rPr>
        <w:t xml:space="preserve"> </w:t>
      </w:r>
      <w:r w:rsidR="00B70322">
        <w:rPr>
          <w:szCs w:val="22"/>
        </w:rPr>
        <w:t xml:space="preserve">to </w:t>
      </w:r>
      <w:r w:rsidR="00851E75">
        <w:rPr>
          <w:szCs w:val="22"/>
        </w:rPr>
        <w:t>use the assistant</w:t>
      </w:r>
      <w:r w:rsidR="001568D6">
        <w:rPr>
          <w:szCs w:val="22"/>
        </w:rPr>
        <w:t xml:space="preserve">. </w:t>
      </w:r>
      <w:r>
        <w:rPr>
          <w:szCs w:val="22"/>
        </w:rPr>
        <w:t>This is the main aspect of this innovative solution.</w:t>
      </w:r>
    </w:p>
    <w:p w:rsidR="00705F4C" w:rsidRDefault="005A4D50">
      <w:pPr>
        <w:pStyle w:val="hpBody"/>
      </w:pPr>
      <w:r>
        <w:rPr>
          <w:b/>
          <w:bCs/>
          <w:szCs w:val="22"/>
        </w:rPr>
        <w:t>How it works</w:t>
      </w:r>
    </w:p>
    <w:p w:rsidR="002B62A1" w:rsidRPr="004C007F" w:rsidRDefault="0016356F" w:rsidP="004C007F">
      <w:pPr>
        <w:pStyle w:val="hpBody"/>
        <w:rPr>
          <w:szCs w:val="22"/>
        </w:rPr>
      </w:pPr>
      <w:r>
        <w:rPr>
          <w:noProof/>
        </w:rPr>
        <w:pict>
          <v:shapetype id="_x0000_t202" coordsize="21600,21600" o:spt="202" path="m,l,21600r21600,l21600,xe">
            <v:stroke joinstyle="miter"/>
            <v:path gradientshapeok="t" o:connecttype="rect"/>
          </v:shapetype>
          <v:shape id="_x0000_s1031" type="#_x0000_t202" style="position:absolute;left:0;text-align:left;margin-left:367.2pt;margin-top:196.55pt;width:136.85pt;height:.05pt;z-index:251661312;mso-position-horizontal-relative:text;mso-position-vertical-relative:text" stroked="f">
            <v:textbox style="mso-fit-shape-to-text:t" inset="0,0,0,0">
              <w:txbxContent>
                <w:p w:rsidR="0016356F" w:rsidRPr="00244C56" w:rsidRDefault="0016356F" w:rsidP="0016356F">
                  <w:pPr>
                    <w:pStyle w:val="Caption"/>
                    <w:jc w:val="center"/>
                    <w:rPr>
                      <w:rFonts w:cs="Times New Roman"/>
                      <w:noProof/>
                      <w:color w:val="000000"/>
                    </w:rPr>
                  </w:pPr>
                  <w:r>
                    <w:t xml:space="preserve">Figure </w:t>
                  </w:r>
                  <w:r>
                    <w:fldChar w:fldCharType="begin"/>
                  </w:r>
                  <w:r>
                    <w:instrText xml:space="preserve"> SEQ Figure \* ARABIC </w:instrText>
                  </w:r>
                  <w:r>
                    <w:fldChar w:fldCharType="separate"/>
                  </w:r>
                  <w:r w:rsidR="002330E4">
                    <w:rPr>
                      <w:noProof/>
                    </w:rPr>
                    <w:t>1</w:t>
                  </w:r>
                  <w:r>
                    <w:fldChar w:fldCharType="end"/>
                  </w:r>
                  <w:r>
                    <w:t>- Searching direction and distance</w:t>
                  </w:r>
                </w:p>
              </w:txbxContent>
            </v:textbox>
            <w10:wrap type="square"/>
          </v:shape>
        </w:pict>
      </w:r>
      <w:r w:rsidR="00B0454C">
        <w:rPr>
          <w:noProof/>
          <w:szCs w:val="22"/>
          <w:lang w:val="pt-BR" w:eastAsia="pt-BR"/>
        </w:rPr>
        <w:drawing>
          <wp:anchor distT="0" distB="0" distL="114300" distR="114300" simplePos="0" relativeHeight="251657216" behindDoc="0" locked="0" layoutInCell="1" allowOverlap="1" wp14:anchorId="37D28468" wp14:editId="222E6DF6">
            <wp:simplePos x="0" y="0"/>
            <wp:positionH relativeFrom="column">
              <wp:posOffset>4663994</wp:posOffset>
            </wp:positionH>
            <wp:positionV relativeFrom="paragraph">
              <wp:posOffset>46760</wp:posOffset>
            </wp:positionV>
            <wp:extent cx="1737995" cy="23926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atarGeo.png"/>
                    <pic:cNvPicPr/>
                  </pic:nvPicPr>
                  <pic:blipFill>
                    <a:blip r:embed="rId8">
                      <a:extLst>
                        <a:ext uri="{28A0092B-C50C-407E-A947-70E740481C1C}">
                          <a14:useLocalDpi xmlns:a14="http://schemas.microsoft.com/office/drawing/2010/main" val="0"/>
                        </a:ext>
                      </a:extLst>
                    </a:blip>
                    <a:stretch>
                      <a:fillRect/>
                    </a:stretch>
                  </pic:blipFill>
                  <pic:spPr>
                    <a:xfrm>
                      <a:off x="0" y="0"/>
                      <a:ext cx="1737995" cy="2392680"/>
                    </a:xfrm>
                    <a:prstGeom prst="rect">
                      <a:avLst/>
                    </a:prstGeom>
                  </pic:spPr>
                </pic:pic>
              </a:graphicData>
            </a:graphic>
          </wp:anchor>
        </w:drawing>
      </w:r>
      <w:r w:rsidR="003B1A10">
        <w:rPr>
          <w:szCs w:val="22"/>
        </w:rPr>
        <w:t>The main idea is to guide the user</w:t>
      </w:r>
      <w:r w:rsidR="005A4D50">
        <w:rPr>
          <w:szCs w:val="22"/>
        </w:rPr>
        <w:t xml:space="preserve"> </w:t>
      </w:r>
      <w:r w:rsidR="00085C33">
        <w:rPr>
          <w:szCs w:val="22"/>
        </w:rPr>
        <w:t xml:space="preserve">with </w:t>
      </w:r>
      <w:r w:rsidR="005A4D50">
        <w:rPr>
          <w:szCs w:val="22"/>
        </w:rPr>
        <w:t xml:space="preserve">turn-by-turn </w:t>
      </w:r>
      <w:r w:rsidR="002B62A1">
        <w:rPr>
          <w:szCs w:val="22"/>
        </w:rPr>
        <w:t>instructions between waypoints</w:t>
      </w:r>
      <w:r w:rsidR="00085C33">
        <w:rPr>
          <w:szCs w:val="22"/>
        </w:rPr>
        <w:t xml:space="preserve"> (NFC tags)</w:t>
      </w:r>
      <w:r w:rsidR="002B62A1">
        <w:rPr>
          <w:szCs w:val="22"/>
        </w:rPr>
        <w:t xml:space="preserve">. </w:t>
      </w:r>
      <w:r w:rsidR="00085C33">
        <w:rPr>
          <w:szCs w:val="22"/>
        </w:rPr>
        <w:t>Each tag</w:t>
      </w:r>
      <w:r w:rsidR="00011750">
        <w:rPr>
          <w:szCs w:val="22"/>
        </w:rPr>
        <w:t xml:space="preserve"> has </w:t>
      </w:r>
      <w:r w:rsidR="00085C33">
        <w:rPr>
          <w:szCs w:val="22"/>
        </w:rPr>
        <w:t>a</w:t>
      </w:r>
      <w:r w:rsidR="00011750">
        <w:rPr>
          <w:szCs w:val="22"/>
        </w:rPr>
        <w:t xml:space="preserve"> unique identifier that enables to access its geographic coordinates, among several other information. Considering the user needs to traverse from</w:t>
      </w:r>
      <w:r w:rsidR="00C65C4B">
        <w:rPr>
          <w:szCs w:val="22"/>
        </w:rPr>
        <w:t xml:space="preserve"> the point A to point B (F</w:t>
      </w:r>
      <w:r w:rsidR="00011750">
        <w:rPr>
          <w:szCs w:val="22"/>
        </w:rPr>
        <w:t xml:space="preserve">igure 1), </w:t>
      </w:r>
      <w:r w:rsidR="00C65C4B">
        <w:rPr>
          <w:szCs w:val="22"/>
        </w:rPr>
        <w:t xml:space="preserve">and </w:t>
      </w:r>
      <w:r w:rsidR="00D209F7">
        <w:rPr>
          <w:szCs w:val="22"/>
        </w:rPr>
        <w:t>given that we know the</w:t>
      </w:r>
      <w:r w:rsidR="00C65C4B">
        <w:rPr>
          <w:szCs w:val="22"/>
        </w:rPr>
        <w:t>ir</w:t>
      </w:r>
      <w:r w:rsidR="00D209F7">
        <w:rPr>
          <w:szCs w:val="22"/>
        </w:rPr>
        <w:t xml:space="preserve"> coordinates (previously determined and stored), we can calculate the bearing and the distance from point A to point B using the </w:t>
      </w:r>
      <w:r w:rsidR="00011750">
        <w:rPr>
          <w:szCs w:val="22"/>
        </w:rPr>
        <w:t>WGS84</w:t>
      </w:r>
      <w:r w:rsidR="00D209F7">
        <w:rPr>
          <w:szCs w:val="22"/>
        </w:rPr>
        <w:t xml:space="preserve"> </w:t>
      </w:r>
      <w:r w:rsidR="00D209F7">
        <w:rPr>
          <w:szCs w:val="22"/>
        </w:rPr>
        <w:t xml:space="preserve">(World Geodetic System, 1984) </w:t>
      </w:r>
      <w:r w:rsidR="00D209F7">
        <w:rPr>
          <w:szCs w:val="22"/>
        </w:rPr>
        <w:t>ellipsoid.</w:t>
      </w:r>
    </w:p>
    <w:p w:rsidR="00705F4C" w:rsidRDefault="005A4D50">
      <w:pPr>
        <w:pStyle w:val="hpBody"/>
        <w:rPr>
          <w:szCs w:val="22"/>
        </w:rPr>
      </w:pPr>
      <w:r>
        <w:rPr>
          <w:szCs w:val="22"/>
        </w:rPr>
        <w:t>Let us consider the case where the user needs to reach a particular</w:t>
      </w:r>
      <w:r w:rsidR="00E221F6">
        <w:rPr>
          <w:szCs w:val="22"/>
        </w:rPr>
        <w:t xml:space="preserve"> room in a building unknown. The Figure 2 represents that building</w:t>
      </w:r>
      <w:r>
        <w:rPr>
          <w:szCs w:val="22"/>
        </w:rPr>
        <w:t>.</w:t>
      </w:r>
    </w:p>
    <w:p w:rsidR="004C007F" w:rsidRDefault="005A4D50" w:rsidP="004C007F">
      <w:pPr>
        <w:pStyle w:val="hpBody"/>
        <w:rPr>
          <w:szCs w:val="22"/>
        </w:rPr>
      </w:pPr>
      <w:r>
        <w:rPr>
          <w:szCs w:val="22"/>
        </w:rPr>
        <w:t>At the entrance door, the user touches with her phone a poster with the NFC tag. Then the detection of a special URL that starts with "</w:t>
      </w:r>
      <w:proofErr w:type="spellStart"/>
      <w:r>
        <w:rPr>
          <w:szCs w:val="22"/>
        </w:rPr>
        <w:t>guidedroid</w:t>
      </w:r>
      <w:proofErr w:type="spellEnd"/>
      <w:proofErr w:type="gramStart"/>
      <w:r>
        <w:rPr>
          <w:szCs w:val="22"/>
        </w:rPr>
        <w:t>:/</w:t>
      </w:r>
      <w:proofErr w:type="gramEnd"/>
      <w:r>
        <w:rPr>
          <w:szCs w:val="22"/>
        </w:rPr>
        <w:t xml:space="preserve">/" triggers </w:t>
      </w:r>
      <w:r w:rsidR="004C007F">
        <w:rPr>
          <w:szCs w:val="22"/>
        </w:rPr>
        <w:t xml:space="preserve">the </w:t>
      </w:r>
      <w:proofErr w:type="spellStart"/>
      <w:r>
        <w:rPr>
          <w:szCs w:val="22"/>
        </w:rPr>
        <w:t>GuideDroid</w:t>
      </w:r>
      <w:proofErr w:type="spellEnd"/>
      <w:r>
        <w:rPr>
          <w:szCs w:val="22"/>
        </w:rPr>
        <w:t xml:space="preserve"> application that identifies the building and then downloads the XML file that describes it. Following, the application </w:t>
      </w:r>
      <w:r w:rsidR="004E4B6B">
        <w:rPr>
          <w:szCs w:val="22"/>
        </w:rPr>
        <w:t>inquires</w:t>
      </w:r>
      <w:r>
        <w:rPr>
          <w:szCs w:val="22"/>
        </w:rPr>
        <w:t xml:space="preserve"> the user the desired room destination, presenting a list with the names of existing rooms in the building. Once chosen the destination, the application calculates the route using the </w:t>
      </w:r>
      <w:proofErr w:type="spellStart"/>
      <w:r>
        <w:rPr>
          <w:szCs w:val="22"/>
        </w:rPr>
        <w:t>Dijkstra's</w:t>
      </w:r>
      <w:proofErr w:type="spellEnd"/>
      <w:r>
        <w:rPr>
          <w:szCs w:val="22"/>
        </w:rPr>
        <w:t xml:space="preserve"> algorithm and asks the user to rotate the p</w:t>
      </w:r>
      <w:r w:rsidR="004C007F">
        <w:rPr>
          <w:szCs w:val="22"/>
        </w:rPr>
        <w:t>hone horizontally (see Figure 1)</w:t>
      </w:r>
      <w:r>
        <w:rPr>
          <w:szCs w:val="22"/>
        </w:rPr>
        <w:t xml:space="preserve"> to determine the magnetic orientation of the first stretch of the route. When </w:t>
      </w:r>
      <w:r w:rsidR="004C007F">
        <w:rPr>
          <w:szCs w:val="22"/>
        </w:rPr>
        <w:t xml:space="preserve">it finds </w:t>
      </w:r>
      <w:r>
        <w:rPr>
          <w:szCs w:val="22"/>
        </w:rPr>
        <w:t>t</w:t>
      </w:r>
      <w:r w:rsidR="004C007F">
        <w:rPr>
          <w:szCs w:val="22"/>
        </w:rPr>
        <w:t>he magnetic orientation</w:t>
      </w:r>
      <w:r>
        <w:rPr>
          <w:szCs w:val="22"/>
        </w:rPr>
        <w:t xml:space="preserve">, the phone vibrates and announces the distance the user should walk in that direction. At the end of this passage, she will found another NFC tag that corresponds to the destination or an intermediate point (waypoint) where the process </w:t>
      </w:r>
      <w:r w:rsidR="004C007F">
        <w:rPr>
          <w:szCs w:val="22"/>
        </w:rPr>
        <w:t xml:space="preserve">starts again </w:t>
      </w:r>
      <w:r>
        <w:rPr>
          <w:szCs w:val="22"/>
        </w:rPr>
        <w:t>to determine a new stretch.</w:t>
      </w:r>
      <w:r w:rsidR="004C007F" w:rsidRPr="004C007F">
        <w:rPr>
          <w:szCs w:val="22"/>
        </w:rPr>
        <w:t xml:space="preserve"> </w:t>
      </w:r>
    </w:p>
    <w:p w:rsidR="004C007F" w:rsidRDefault="00D17344" w:rsidP="004C007F">
      <w:pPr>
        <w:pStyle w:val="hpBody"/>
      </w:pPr>
      <w:r>
        <w:rPr>
          <w:szCs w:val="22"/>
        </w:rPr>
        <w:t>Exemplifying with Figure 2</w:t>
      </w:r>
      <w:r w:rsidR="004C007F">
        <w:rPr>
          <w:szCs w:val="22"/>
        </w:rPr>
        <w:t>, we assume that the destination is the room 106. The user touches the NFC tag at the entrance with her phone and after a</w:t>
      </w:r>
      <w:r w:rsidR="00F0293B">
        <w:rPr>
          <w:szCs w:val="22"/>
        </w:rPr>
        <w:t xml:space="preserve">ny necessary </w:t>
      </w:r>
      <w:proofErr w:type="gramStart"/>
      <w:r w:rsidR="00F0293B">
        <w:rPr>
          <w:szCs w:val="22"/>
        </w:rPr>
        <w:t>initialization</w:t>
      </w:r>
      <w:r w:rsidR="00ED4E0E">
        <w:rPr>
          <w:szCs w:val="22"/>
        </w:rPr>
        <w:t>,</w:t>
      </w:r>
      <w:proofErr w:type="gramEnd"/>
      <w:r w:rsidR="004C007F">
        <w:rPr>
          <w:szCs w:val="22"/>
        </w:rPr>
        <w:t xml:space="preserve"> the application determines the smallest path A, C, K, J, I to reach room 106. Then the user rotates her mobile </w:t>
      </w:r>
      <w:r w:rsidR="001C09F8">
        <w:rPr>
          <w:szCs w:val="22"/>
        </w:rPr>
        <w:t xml:space="preserve">phone that will vibrate when it reach the direction that points to the tag C </w:t>
      </w:r>
      <w:r w:rsidR="00F05E28">
        <w:rPr>
          <w:szCs w:val="22"/>
        </w:rPr>
        <w:t xml:space="preserve">and </w:t>
      </w:r>
      <w:r w:rsidR="001C09F8">
        <w:rPr>
          <w:szCs w:val="22"/>
        </w:rPr>
        <w:t xml:space="preserve">says, “Walk this direction by 4 meters”. </w:t>
      </w:r>
      <w:r w:rsidR="004C007F">
        <w:rPr>
          <w:szCs w:val="22"/>
        </w:rPr>
        <w:t>When she reaches this new tag C, the process repeats for the section between C and K, and so on until reaching the point I that represents the entrance of the room 106.</w:t>
      </w:r>
    </w:p>
    <w:p w:rsidR="00705F4C" w:rsidRDefault="002330E4" w:rsidP="00941080">
      <w:pPr>
        <w:pStyle w:val="hpBody"/>
        <w:keepNext/>
      </w:pPr>
      <w:r>
        <w:rPr>
          <w:noProof/>
        </w:rPr>
        <w:lastRenderedPageBreak/>
        <w:pict>
          <v:shape id="_x0000_s1032" type="#_x0000_t202" style="position:absolute;left:0;text-align:left;margin-left:163.6pt;margin-top:235.8pt;width:340.4pt;height:.05pt;z-index:251663360;mso-position-horizontal-relative:text;mso-position-vertical-relative:text" stroked="f">
            <v:textbox style="mso-next-textbox:#_x0000_s1032;mso-fit-shape-to-text:t" inset="0,0,0,0">
              <w:txbxContent>
                <w:p w:rsidR="002330E4" w:rsidRPr="00C0391B" w:rsidRDefault="002330E4" w:rsidP="002330E4">
                  <w:pPr>
                    <w:pStyle w:val="Caption"/>
                    <w:jc w:val="center"/>
                    <w:rPr>
                      <w:rFonts w:cs="Times New Roman"/>
                      <w:noProof/>
                      <w:color w:val="000000"/>
                    </w:rPr>
                  </w:pPr>
                  <w:r>
                    <w:t xml:space="preserve">Figure </w:t>
                  </w:r>
                  <w:r>
                    <w:fldChar w:fldCharType="begin"/>
                  </w:r>
                  <w:r>
                    <w:instrText xml:space="preserve"> SEQ Figure \* ARABIC </w:instrText>
                  </w:r>
                  <w:r>
                    <w:fldChar w:fldCharType="separate"/>
                  </w:r>
                  <w:proofErr w:type="gramStart"/>
                  <w:r>
                    <w:rPr>
                      <w:noProof/>
                    </w:rPr>
                    <w:t>2</w:t>
                  </w:r>
                  <w:r>
                    <w:fldChar w:fldCharType="end"/>
                  </w:r>
                  <w:r>
                    <w:t>-</w:t>
                  </w:r>
                  <w:proofErr w:type="gramEnd"/>
                  <w:r>
                    <w:t xml:space="preserve"> Navigating with NFC tags</w:t>
                  </w:r>
                </w:p>
              </w:txbxContent>
            </v:textbox>
            <w10:wrap type="square"/>
          </v:shape>
        </w:pict>
      </w:r>
      <w:r w:rsidR="004C007F">
        <w:rPr>
          <w:noProof/>
          <w:lang w:val="pt-BR" w:eastAsia="pt-BR"/>
        </w:rPr>
        <w:drawing>
          <wp:anchor distT="0" distB="0" distL="114300" distR="114300" simplePos="0" relativeHeight="251660288" behindDoc="0" locked="0" layoutInCell="1" allowOverlap="1">
            <wp:simplePos x="0" y="0"/>
            <wp:positionH relativeFrom="column">
              <wp:align>right</wp:align>
            </wp:positionH>
            <wp:positionV relativeFrom="paragraph">
              <wp:posOffset>4364</wp:posOffset>
            </wp:positionV>
            <wp:extent cx="4323600" cy="2934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taBaixaIndoorNav.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3600" cy="2934000"/>
                    </a:xfrm>
                    <a:prstGeom prst="rect">
                      <a:avLst/>
                    </a:prstGeom>
                  </pic:spPr>
                </pic:pic>
              </a:graphicData>
            </a:graphic>
            <wp14:sizeRelH relativeFrom="margin">
              <wp14:pctWidth>0</wp14:pctWidth>
            </wp14:sizeRelH>
            <wp14:sizeRelV relativeFrom="margin">
              <wp14:pctHeight>0</wp14:pctHeight>
            </wp14:sizeRelV>
          </wp:anchor>
        </w:drawing>
      </w:r>
      <w:r w:rsidR="005A4D50">
        <w:rPr>
          <w:szCs w:val="22"/>
        </w:rPr>
        <w:t xml:space="preserve">This process based on short stretches can be tedious at first, but </w:t>
      </w:r>
      <w:r w:rsidR="00227FE5">
        <w:rPr>
          <w:szCs w:val="22"/>
        </w:rPr>
        <w:t>the user does not need to repeat</w:t>
      </w:r>
      <w:r w:rsidR="005A4D50">
        <w:rPr>
          <w:szCs w:val="22"/>
        </w:rPr>
        <w:t xml:space="preserve"> every time </w:t>
      </w:r>
      <w:r w:rsidR="00227FE5">
        <w:rPr>
          <w:szCs w:val="22"/>
        </w:rPr>
        <w:t xml:space="preserve">she </w:t>
      </w:r>
      <w:r w:rsidR="005A4D50">
        <w:rPr>
          <w:szCs w:val="22"/>
        </w:rPr>
        <w:t>go</w:t>
      </w:r>
      <w:r w:rsidR="00227FE5">
        <w:rPr>
          <w:szCs w:val="22"/>
        </w:rPr>
        <w:t>es</w:t>
      </w:r>
      <w:r w:rsidR="005A4D50">
        <w:rPr>
          <w:szCs w:val="22"/>
        </w:rPr>
        <w:t xml:space="preserve"> through this same building. Once she learned the environment, she will only need the ask help to </w:t>
      </w:r>
      <w:proofErr w:type="spellStart"/>
      <w:r w:rsidR="005A4D50">
        <w:rPr>
          <w:szCs w:val="22"/>
        </w:rPr>
        <w:t>GuideDroid</w:t>
      </w:r>
      <w:proofErr w:type="spellEnd"/>
      <w:r w:rsidR="005A4D50">
        <w:rPr>
          <w:szCs w:val="22"/>
        </w:rPr>
        <w:t xml:space="preserve"> when the route </w:t>
      </w:r>
      <w:r w:rsidR="002E32F1">
        <w:rPr>
          <w:szCs w:val="22"/>
        </w:rPr>
        <w:t xml:space="preserve">to some destination </w:t>
      </w:r>
      <w:r w:rsidR="005A4D50">
        <w:rPr>
          <w:szCs w:val="22"/>
        </w:rPr>
        <w:t>is unknown. Semantically all the NFC tags are equal and the process can start at any of them.</w:t>
      </w:r>
    </w:p>
    <w:p w:rsidR="00705F4C" w:rsidRDefault="005A4D50">
      <w:pPr>
        <w:pStyle w:val="hpBody"/>
        <w:rPr>
          <w:szCs w:val="22"/>
        </w:rPr>
      </w:pPr>
      <w:r>
        <w:rPr>
          <w:szCs w:val="22"/>
        </w:rPr>
        <w:t>The</w:t>
      </w:r>
      <w:r w:rsidR="00970995">
        <w:rPr>
          <w:szCs w:val="22"/>
        </w:rPr>
        <w:t xml:space="preserve"> system encompasses </w:t>
      </w:r>
      <w:r>
        <w:rPr>
          <w:szCs w:val="22"/>
        </w:rPr>
        <w:t>a component that helps the user to avoid collisions by warning her through sound signals (beeps)</w:t>
      </w:r>
      <w:r w:rsidR="00C53F39">
        <w:rPr>
          <w:szCs w:val="22"/>
        </w:rPr>
        <w:t xml:space="preserve"> or pulsed vibrations</w:t>
      </w:r>
      <w:r>
        <w:rPr>
          <w:szCs w:val="22"/>
        </w:rPr>
        <w:t>. This component is made of a</w:t>
      </w:r>
      <w:r w:rsidR="00966280">
        <w:rPr>
          <w:szCs w:val="22"/>
        </w:rPr>
        <w:t>n</w:t>
      </w:r>
      <w:r>
        <w:rPr>
          <w:szCs w:val="22"/>
        </w:rPr>
        <w:t xml:space="preserve"> </w:t>
      </w:r>
      <w:r w:rsidR="00B949A3">
        <w:rPr>
          <w:szCs w:val="22"/>
        </w:rPr>
        <w:t xml:space="preserve">external </w:t>
      </w:r>
      <w:bookmarkStart w:id="0" w:name="_GoBack"/>
      <w:bookmarkEnd w:id="0"/>
      <w:r>
        <w:rPr>
          <w:szCs w:val="22"/>
        </w:rPr>
        <w:t>ultrasonic sensor that constantly checks the way ahead and will start beeping</w:t>
      </w:r>
      <w:r w:rsidR="00966280">
        <w:rPr>
          <w:szCs w:val="22"/>
        </w:rPr>
        <w:t xml:space="preserve"> (or vibrating)</w:t>
      </w:r>
      <w:r>
        <w:rPr>
          <w:szCs w:val="22"/>
        </w:rPr>
        <w:t xml:space="preserve"> when</w:t>
      </w:r>
      <w:r w:rsidR="007E6156">
        <w:rPr>
          <w:szCs w:val="22"/>
        </w:rPr>
        <w:t xml:space="preserve"> detects some obstacle</w:t>
      </w:r>
      <w:r>
        <w:rPr>
          <w:szCs w:val="22"/>
        </w:rPr>
        <w:t xml:space="preserve"> within the configured range.</w:t>
      </w:r>
    </w:p>
    <w:p w:rsidR="00C51A6C" w:rsidRPr="00C51A6C" w:rsidRDefault="00C51A6C">
      <w:pPr>
        <w:pStyle w:val="hpBody"/>
        <w:rPr>
          <w:lang w:val="pt-BR"/>
        </w:rPr>
      </w:pPr>
      <w:r w:rsidRPr="00C51A6C">
        <w:rPr>
          <w:szCs w:val="22"/>
          <w:lang w:val="pt-BR"/>
        </w:rPr>
        <w:t xml:space="preserve">TODO: </w:t>
      </w:r>
      <w:r w:rsidRPr="00146F0C">
        <w:rPr>
          <w:lang w:val="pt-BR"/>
        </w:rPr>
        <w:t>(Aspecto de segurança: as tags contêm identificadores calculados – hash – para o prédio e cada cartaz; suas coordenadas geográficas são fornecidas pelo arquivo XML obtido seguramente do servidor. Isso garante algum nível de segurança contra adulterações das tags pois elas não contém informação que possa ser usada para adulteração, apenas as chaves.)</w:t>
      </w:r>
    </w:p>
    <w:p w:rsidR="00705F4C" w:rsidRDefault="005A4D50">
      <w:pPr>
        <w:pStyle w:val="hpHeading1"/>
      </w:pPr>
      <w:r>
        <w:t>Evidence the solution works</w:t>
      </w:r>
    </w:p>
    <w:p w:rsidR="00C51A6C" w:rsidRDefault="005A4D50">
      <w:pPr>
        <w:pStyle w:val="hpBody"/>
      </w:pPr>
      <w:r>
        <w:t xml:space="preserve">The solution is already implemented and available for test and evaluation, currently being in use on some buildings at the site of HP Brazil R&amp;D in Porto </w:t>
      </w:r>
      <w:proofErr w:type="spellStart"/>
      <w:r>
        <w:t>Alegre</w:t>
      </w:r>
      <w:proofErr w:type="spellEnd"/>
      <w:r>
        <w:t>/RS.</w:t>
      </w:r>
    </w:p>
    <w:p w:rsidR="00705F4C" w:rsidRPr="00146F0C" w:rsidRDefault="00C51A6C">
      <w:pPr>
        <w:pStyle w:val="hpBody"/>
        <w:rPr>
          <w:lang w:val="pt-BR"/>
        </w:rPr>
      </w:pPr>
      <w:r w:rsidRPr="00C51A6C">
        <w:rPr>
          <w:b/>
          <w:lang w:val="pt-BR"/>
        </w:rPr>
        <w:t>TODO</w:t>
      </w:r>
      <w:r w:rsidRPr="00C51A6C">
        <w:rPr>
          <w:lang w:val="pt-BR"/>
        </w:rPr>
        <w:t>:</w:t>
      </w:r>
      <w:r w:rsidR="005A4D50" w:rsidRPr="00C51A6C">
        <w:rPr>
          <w:lang w:val="pt-BR"/>
        </w:rPr>
        <w:t xml:space="preserve"> </w:t>
      </w:r>
      <w:r w:rsidR="005A4D50" w:rsidRPr="00146F0C">
        <w:rPr>
          <w:lang w:val="pt-BR"/>
        </w:rPr>
        <w:t>(falar sobre o aplicativo Android, onde está disponível e também falar sobre o servidor que fornece os arquivos que descrevem cada prédio).</w:t>
      </w:r>
    </w:p>
    <w:p w:rsidR="00705F4C" w:rsidRDefault="005A4D50">
      <w:pPr>
        <w:pStyle w:val="hpBody"/>
        <w:shd w:val="clear" w:color="auto" w:fill="FFFF00"/>
      </w:pPr>
      <w:r>
        <w:t xml:space="preserve">Provide either results from end users of the solution demonstrating that you effectively addressed the original problem, or other convincing demonstrations that the proposal has substantiated merit. </w:t>
      </w:r>
    </w:p>
    <w:p w:rsidR="00705F4C" w:rsidRDefault="005A4D50">
      <w:pPr>
        <w:pStyle w:val="hpHeading1"/>
      </w:pPr>
      <w:r>
        <w:t>Competitive approaches</w:t>
      </w:r>
    </w:p>
    <w:p w:rsidR="00705F4C" w:rsidRDefault="005A4D50">
      <w:pPr>
        <w:pStyle w:val="hpBody"/>
        <w:shd w:val="clear" w:color="auto" w:fill="FFFF00"/>
      </w:pPr>
      <w:r>
        <w:t xml:space="preserve">Identify other approaches from external literature or HP competitors addressing similar problems. Including comparisons between your solution and theirs (noting both advantages and disadvantages).  </w:t>
      </w:r>
    </w:p>
    <w:p w:rsidR="00705F4C" w:rsidRPr="00146F0C" w:rsidRDefault="005A4D50" w:rsidP="00C51A6C">
      <w:pPr>
        <w:pStyle w:val="hpHeading1"/>
        <w:rPr>
          <w:lang w:val="pt-BR"/>
        </w:rPr>
      </w:pPr>
      <w:r w:rsidRPr="00146F0C">
        <w:rPr>
          <w:lang w:val="pt-BR"/>
        </w:rPr>
        <w:t>Current status</w:t>
      </w:r>
      <w:r w:rsidR="00C51A6C">
        <w:rPr>
          <w:lang w:val="pt-BR"/>
        </w:rPr>
        <w:t xml:space="preserve"> and Next steps</w:t>
      </w:r>
    </w:p>
    <w:p w:rsidR="00705F4C" w:rsidRDefault="005A4D50">
      <w:pPr>
        <w:pStyle w:val="hpBody"/>
        <w:shd w:val="clear" w:color="auto" w:fill="FFFF00"/>
      </w:pPr>
      <w:r>
        <w:t xml:space="preserve">How far along are you in putting this solution to use in our business? Where might it be by the time Tech Con takes place? </w:t>
      </w:r>
      <w:r w:rsidR="00C51A6C">
        <w:t xml:space="preserve">What are interesting ways to use this solution in solving real business problems? Where </w:t>
      </w:r>
      <w:r w:rsidR="00C51A6C">
        <w:t>is further work still required?</w:t>
      </w:r>
    </w:p>
    <w:p w:rsidR="00705F4C" w:rsidRPr="00146F0C" w:rsidRDefault="00C51A6C">
      <w:pPr>
        <w:pStyle w:val="hpBody"/>
        <w:rPr>
          <w:lang w:val="pt-BR"/>
        </w:rPr>
      </w:pPr>
      <w:r w:rsidRPr="00C51A6C">
        <w:rPr>
          <w:b/>
          <w:lang w:val="pt-BR"/>
        </w:rPr>
        <w:t>TODO</w:t>
      </w:r>
      <w:r>
        <w:rPr>
          <w:lang w:val="pt-BR"/>
        </w:rPr>
        <w:t>:</w:t>
      </w:r>
      <w:r w:rsidRPr="00146F0C">
        <w:rPr>
          <w:lang w:val="pt-BR"/>
        </w:rPr>
        <w:t xml:space="preserve"> </w:t>
      </w:r>
      <w:r w:rsidR="005A4D50" w:rsidRPr="00146F0C">
        <w:rPr>
          <w:lang w:val="pt-BR"/>
        </w:rPr>
        <w:t xml:space="preserve">(aprimorar as garantias de calibração da orientação magnética – bússola – para evitar erros de orientação; trabalhar mecanismos de segurança que protejam as tags NFC de alteração/apagamento; incrementar as </w:t>
      </w:r>
      <w:r w:rsidR="005A4D50" w:rsidRPr="00146F0C">
        <w:rPr>
          <w:lang w:val="pt-BR"/>
        </w:rPr>
        <w:lastRenderedPageBreak/>
        <w:t>possibilidades de fornecer assistência através da interação entre o aplicativo e o servidor na Cloud; etc.)</w:t>
      </w:r>
    </w:p>
    <w:p w:rsidR="00705F4C" w:rsidRDefault="00705F4C">
      <w:pPr>
        <w:pStyle w:val="hprefsbody"/>
      </w:pPr>
    </w:p>
    <w:p w:rsidR="00705F4C" w:rsidRDefault="00705F4C">
      <w:pPr>
        <w:pStyle w:val="hpHeading1"/>
      </w:pPr>
    </w:p>
    <w:p w:rsidR="00705F4C" w:rsidRDefault="00705F4C">
      <w:pPr>
        <w:pStyle w:val="hpBody"/>
      </w:pPr>
    </w:p>
    <w:sectPr w:rsidR="00705F4C">
      <w:headerReference w:type="default" r:id="rId10"/>
      <w:footerReference w:type="default" r:id="rId11"/>
      <w:pgSz w:w="12240" w:h="15840"/>
      <w:pgMar w:top="1080" w:right="1080" w:bottom="1440" w:left="1080" w:header="720" w:footer="72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3FA" w:rsidRDefault="008553FA">
      <w:pPr>
        <w:spacing w:after="0" w:line="240" w:lineRule="auto"/>
      </w:pPr>
      <w:r>
        <w:separator/>
      </w:r>
    </w:p>
  </w:endnote>
  <w:endnote w:type="continuationSeparator" w:id="0">
    <w:p w:rsidR="008553FA" w:rsidRDefault="00855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80"/>
    <w:family w:val="roman"/>
    <w:pitch w:val="variable"/>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imes">
    <w:altName w:val="Times New Roman"/>
    <w:charset w:val="80"/>
    <w:family w:val="roman"/>
    <w:pitch w:val="variable"/>
  </w:font>
  <w:font w:name="DejaVu Sans Mono">
    <w:charset w:val="8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F4C" w:rsidRDefault="005A4D50">
    <w:pPr>
      <w:pStyle w:val="Footer"/>
      <w:jc w:val="right"/>
    </w:pPr>
    <w:r>
      <w:fldChar w:fldCharType="begin"/>
    </w:r>
    <w:r>
      <w:instrText>PAGE</w:instrText>
    </w:r>
    <w:r>
      <w:fldChar w:fldCharType="separate"/>
    </w:r>
    <w:r w:rsidR="00B949A3">
      <w:rPr>
        <w:noProof/>
      </w:rPr>
      <w:t>4</w:t>
    </w:r>
    <w:r>
      <w:fldChar w:fldCharType="end"/>
    </w:r>
  </w:p>
  <w:p w:rsidR="00705F4C" w:rsidRDefault="005A4D50">
    <w:pPr>
      <w:pStyle w:val="FrameContents"/>
    </w:pPr>
    <w:r>
      <w:t>HP Confidential</w:t>
    </w:r>
  </w:p>
  <w:p w:rsidR="00705F4C" w:rsidRDefault="00705F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3FA" w:rsidRDefault="008553FA">
      <w:pPr>
        <w:spacing w:after="0" w:line="240" w:lineRule="auto"/>
      </w:pPr>
      <w:r>
        <w:separator/>
      </w:r>
    </w:p>
  </w:footnote>
  <w:footnote w:type="continuationSeparator" w:id="0">
    <w:p w:rsidR="008553FA" w:rsidRDefault="008553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F4C" w:rsidRDefault="00705F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033E6A"/>
    <w:multiLevelType w:val="multilevel"/>
    <w:tmpl w:val="4E4899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6975390"/>
    <w:multiLevelType w:val="multilevel"/>
    <w:tmpl w:val="01A674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05F4C"/>
    <w:rsid w:val="00011750"/>
    <w:rsid w:val="0001382F"/>
    <w:rsid w:val="0001750D"/>
    <w:rsid w:val="00027685"/>
    <w:rsid w:val="00072236"/>
    <w:rsid w:val="00085C33"/>
    <w:rsid w:val="00146F0C"/>
    <w:rsid w:val="001568D6"/>
    <w:rsid w:val="0016356F"/>
    <w:rsid w:val="001C09F8"/>
    <w:rsid w:val="00227FE5"/>
    <w:rsid w:val="002330E4"/>
    <w:rsid w:val="00253C58"/>
    <w:rsid w:val="002B62A1"/>
    <w:rsid w:val="002E32F1"/>
    <w:rsid w:val="0039691D"/>
    <w:rsid w:val="003B1A10"/>
    <w:rsid w:val="004C007F"/>
    <w:rsid w:val="004E4B6B"/>
    <w:rsid w:val="004E7037"/>
    <w:rsid w:val="00553342"/>
    <w:rsid w:val="00571277"/>
    <w:rsid w:val="005A4D50"/>
    <w:rsid w:val="00602FD3"/>
    <w:rsid w:val="00646C14"/>
    <w:rsid w:val="00705F4C"/>
    <w:rsid w:val="00766B20"/>
    <w:rsid w:val="007E6156"/>
    <w:rsid w:val="0083365D"/>
    <w:rsid w:val="00851E75"/>
    <w:rsid w:val="008553FA"/>
    <w:rsid w:val="008961E9"/>
    <w:rsid w:val="008E4EA2"/>
    <w:rsid w:val="00941080"/>
    <w:rsid w:val="00966280"/>
    <w:rsid w:val="00970995"/>
    <w:rsid w:val="009C7AFD"/>
    <w:rsid w:val="00A31DD4"/>
    <w:rsid w:val="00A9639C"/>
    <w:rsid w:val="00B0454C"/>
    <w:rsid w:val="00B70322"/>
    <w:rsid w:val="00B949A3"/>
    <w:rsid w:val="00C402F6"/>
    <w:rsid w:val="00C51A6C"/>
    <w:rsid w:val="00C53F39"/>
    <w:rsid w:val="00C65C4B"/>
    <w:rsid w:val="00C73697"/>
    <w:rsid w:val="00D17344"/>
    <w:rsid w:val="00D209F7"/>
    <w:rsid w:val="00DC0651"/>
    <w:rsid w:val="00E1340C"/>
    <w:rsid w:val="00E221F6"/>
    <w:rsid w:val="00E86B55"/>
    <w:rsid w:val="00ED4E0E"/>
    <w:rsid w:val="00F0293B"/>
    <w:rsid w:val="00F05E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695C1FFD-59F4-4B93-9800-6142F21CC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pPr>
      <w:outlineLvl w:val="0"/>
    </w:p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Times New Roman" w:hAnsi="Times New Roman" w:cs="Times New Roman"/>
      <w:color w:val="00000A"/>
      <w:sz w:val="24"/>
      <w:szCs w:val="24"/>
      <w:lang w:val="en-US" w:eastAsia="en-US"/>
    </w:rPr>
  </w:style>
  <w:style w:type="character" w:customStyle="1" w:styleId="DefaultXREFstyle">
    <w:name w:val="Default_XREF_style"/>
    <w:rPr>
      <w:color w:val="00FF00"/>
    </w:rPr>
  </w:style>
  <w:style w:type="character" w:customStyle="1" w:styleId="Symbol">
    <w:name w:val="Symbol"/>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lang w:val="en-US" w:eastAsia="en-US"/>
    </w:rPr>
  </w:style>
  <w:style w:type="character" w:customStyle="1" w:styleId="CommentSubjectChar">
    <w:name w:val="Comment Subject Char"/>
    <w:basedOn w:val="CommentTextChar"/>
    <w:rPr>
      <w:b/>
      <w:bCs/>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InternetLink">
    <w:name w:val="Internet Link"/>
    <w:basedOn w:val="DefaultParagraphFont"/>
    <w:rPr>
      <w:color w:val="0000FF"/>
      <w:u w:val="single"/>
    </w:rPr>
  </w:style>
  <w:style w:type="character" w:customStyle="1" w:styleId="StrongEmphasis">
    <w:name w:val="Strong Emphasis"/>
    <w:basedOn w:val="DefaultParagraphFont"/>
    <w:rPr>
      <w:b/>
      <w:bCs/>
    </w:rPr>
  </w:style>
  <w:style w:type="character" w:customStyle="1" w:styleId="Heading2Char">
    <w:name w:val="Heading 2 Char"/>
    <w:basedOn w:val="DefaultParagraphFont"/>
    <w:rPr>
      <w:rFonts w:ascii="Cambria" w:hAnsi="Cambria"/>
      <w:b/>
      <w:bCs/>
      <w:color w:val="4F81BD"/>
      <w:sz w:val="26"/>
      <w:szCs w:val="26"/>
      <w:lang w:val="en-US" w:eastAsia="en-US"/>
    </w:rPr>
  </w:style>
  <w:style w:type="character" w:customStyle="1" w:styleId="hpHeading0Char">
    <w:name w:val="_hp_Heading 0 Char"/>
    <w:basedOn w:val="DefaultParagraphFont"/>
    <w:rPr>
      <w:rFonts w:ascii="Helvetica" w:hAnsi="Helvetica" w:cs="Helvetica"/>
      <w:b/>
      <w:color w:val="000000"/>
      <w:sz w:val="28"/>
      <w:szCs w:val="24"/>
      <w:lang w:val="en-US" w:eastAsia="en-US"/>
    </w:rPr>
  </w:style>
  <w:style w:type="character" w:customStyle="1" w:styleId="hpreferencesChar">
    <w:name w:val="_hp_references Char"/>
    <w:basedOn w:val="hpHeading0Char"/>
    <w:rPr>
      <w:rFonts w:ascii="Helvetica" w:hAnsi="Helvetica" w:cs="Helvetica"/>
      <w:b/>
      <w:color w:val="000000"/>
      <w:sz w:val="28"/>
      <w:szCs w:val="24"/>
      <w:lang w:val="en-US" w:eastAsia="en-US"/>
    </w:rPr>
  </w:style>
  <w:style w:type="character" w:customStyle="1" w:styleId="hpBodyChar">
    <w:name w:val="_hp_Body Char"/>
    <w:basedOn w:val="DefaultParagraphFont"/>
    <w:rPr>
      <w:color w:val="000000"/>
      <w:sz w:val="22"/>
      <w:szCs w:val="24"/>
      <w:lang w:val="en-US" w:eastAsia="en-US"/>
    </w:rPr>
  </w:style>
  <w:style w:type="character" w:customStyle="1" w:styleId="hprefsbodyChar">
    <w:name w:val="_hp_refs_body Char"/>
    <w:basedOn w:val="hpBodyChar"/>
    <w:rPr>
      <w:color w:val="000000"/>
      <w:sz w:val="22"/>
      <w:szCs w:val="24"/>
      <w:lang w:val="en-US" w:eastAsia="en-US"/>
    </w:rPr>
  </w:style>
  <w:style w:type="character" w:customStyle="1" w:styleId="FooterChar">
    <w:name w:val="Footer Char"/>
    <w:basedOn w:val="DefaultParagraphFont"/>
    <w:rPr>
      <w:sz w:val="24"/>
      <w:szCs w:val="24"/>
      <w:lang w:val="en-US" w:eastAsia="en-US"/>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OpenSymbol"/>
    </w:rPr>
  </w:style>
  <w:style w:type="character" w:customStyle="1" w:styleId="ListLabel17">
    <w:name w:val="ListLabel 17"/>
    <w:rPr>
      <w:rFonts w:cs="Symbol"/>
    </w:rPr>
  </w:style>
  <w:style w:type="character" w:customStyle="1" w:styleId="ListLabel18">
    <w:name w:val="ListLabel 18"/>
    <w:rPr>
      <w:rFonts w:cs="OpenSymbol"/>
    </w:rPr>
  </w:style>
  <w:style w:type="paragraph" w:customStyle="1" w:styleId="Heading">
    <w:name w:val="Heading"/>
    <w:basedOn w:val="DefaultStyle"/>
    <w:next w:val="TextBody"/>
    <w:pPr>
      <w:keepNext/>
      <w:spacing w:before="240" w:after="120"/>
    </w:pPr>
    <w:rPr>
      <w:rFonts w:ascii="Arial" w:eastAsia="DejaVu Sans" w:hAnsi="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rPr>
  </w:style>
  <w:style w:type="paragraph" w:customStyle="1" w:styleId="Index">
    <w:name w:val="Index"/>
    <w:basedOn w:val="DefaultStyle"/>
    <w:pPr>
      <w:suppressLineNumbers/>
    </w:pPr>
    <w:rPr>
      <w:rFonts w:cs="Lohit Hindi"/>
    </w:rPr>
  </w:style>
  <w:style w:type="paragraph" w:customStyle="1" w:styleId="hpAbstract">
    <w:name w:val="_hp_Abstract"/>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i/>
      <w:color w:val="000000"/>
    </w:rPr>
  </w:style>
  <w:style w:type="paragraph" w:customStyle="1" w:styleId="hpAuthors">
    <w:name w:val="_hp_Authors"/>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color w:val="000000"/>
    </w:rPr>
  </w:style>
  <w:style w:type="paragraph" w:customStyle="1" w:styleId="hpBody">
    <w:name w:val="_hp_Body"/>
    <w:basedOn w:val="DefaultStyle"/>
    <w:pPr>
      <w:spacing w:after="120"/>
      <w:jc w:val="both"/>
    </w:pPr>
    <w:rPr>
      <w:color w:val="000000"/>
      <w:sz w:val="22"/>
    </w:rPr>
  </w:style>
  <w:style w:type="paragraph" w:customStyle="1" w:styleId="hpCaption">
    <w:name w:val="_hp_Caption"/>
    <w:basedOn w:val="DefaultStyle"/>
    <w:pPr>
      <w:spacing w:after="120"/>
      <w:jc w:val="center"/>
    </w:pPr>
    <w:rPr>
      <w:color w:val="000000"/>
    </w:rPr>
  </w:style>
  <w:style w:type="paragraph" w:customStyle="1" w:styleId="hpHeading0">
    <w:name w:val="_hp_Heading 0"/>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rFonts w:ascii="Helvetica" w:hAnsi="Helvetica" w:cs="Helvetica"/>
      <w:b/>
      <w:color w:val="000000"/>
      <w:sz w:val="28"/>
    </w:rPr>
  </w:style>
  <w:style w:type="paragraph" w:customStyle="1" w:styleId="hpHeading1">
    <w:name w:val="_hp_Heading 1"/>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pPr>
    <w:rPr>
      <w:rFonts w:ascii="Arial" w:hAnsi="Arial" w:cs="Arial"/>
      <w:b/>
      <w:color w:val="000000"/>
      <w:sz w:val="28"/>
    </w:rPr>
  </w:style>
  <w:style w:type="paragraph" w:customStyle="1" w:styleId="hpHeading2">
    <w:name w:val="_hp_Heading 2"/>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color w:val="000000"/>
    </w:rPr>
  </w:style>
  <w:style w:type="paragraph" w:customStyle="1" w:styleId="hpHeading3">
    <w:name w:val="_hp_Heading 3"/>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i/>
      <w:color w:val="000000"/>
      <w:sz w:val="22"/>
    </w:rPr>
  </w:style>
  <w:style w:type="paragraph" w:customStyle="1" w:styleId="hpPaper-Title">
    <w:name w:val="_hp_Paper-Title"/>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60" w:lineRule="atLeast"/>
      <w:jc w:val="center"/>
    </w:pPr>
    <w:rPr>
      <w:rFonts w:ascii="Arial" w:hAnsi="Arial" w:cs="Arial"/>
      <w:b/>
      <w:color w:val="000000"/>
      <w:sz w:val="32"/>
    </w:rPr>
  </w:style>
  <w:style w:type="paragraph" w:customStyle="1" w:styleId="Footnote">
    <w:name w:val="Footnote"/>
    <w:basedOn w:val="DefaultStyle"/>
    <w:pPr>
      <w:tabs>
        <w:tab w:val="left" w:pos="2880"/>
      </w:tabs>
      <w:ind w:left="720" w:right="360"/>
    </w:pPr>
    <w:rPr>
      <w:rFonts w:ascii="Times" w:hAnsi="Times" w:cs="Times"/>
      <w:color w:val="000000"/>
    </w:rPr>
  </w:style>
  <w:style w:type="paragraph" w:customStyle="1" w:styleId="References">
    <w:name w:val="References"/>
    <w:basedOn w:val="DefaultStyle"/>
    <w:pPr>
      <w:jc w:val="both"/>
    </w:pPr>
    <w:rPr>
      <w:color w:val="000000"/>
    </w:rPr>
  </w:style>
  <w:style w:type="paragraph" w:styleId="Header">
    <w:name w:val="header"/>
    <w:basedOn w:val="DefaultStyle"/>
    <w:pPr>
      <w:tabs>
        <w:tab w:val="center" w:pos="4320"/>
        <w:tab w:val="right" w:pos="8640"/>
      </w:tabs>
    </w:pPr>
  </w:style>
  <w:style w:type="paragraph" w:styleId="Footer">
    <w:name w:val="footer"/>
    <w:basedOn w:val="DefaultStyle"/>
    <w:pPr>
      <w:tabs>
        <w:tab w:val="center" w:pos="4320"/>
        <w:tab w:val="right" w:pos="8640"/>
      </w:tabs>
      <w:jc w:val="center"/>
    </w:pPr>
  </w:style>
  <w:style w:type="paragraph" w:styleId="CommentText">
    <w:name w:val="annotation text"/>
    <w:basedOn w:val="DefaultStyle"/>
    <w:rPr>
      <w:sz w:val="20"/>
      <w:szCs w:val="20"/>
    </w:rPr>
  </w:style>
  <w:style w:type="paragraph" w:styleId="CommentSubject">
    <w:name w:val="annotation subject"/>
    <w:basedOn w:val="CommentText"/>
    <w:rPr>
      <w:b/>
      <w:bCs/>
    </w:rPr>
  </w:style>
  <w:style w:type="paragraph" w:styleId="BalloonText">
    <w:name w:val="Balloon Text"/>
    <w:basedOn w:val="DefaultStyle"/>
    <w:rPr>
      <w:rFonts w:ascii="Tahoma" w:hAnsi="Tahoma" w:cs="Tahoma"/>
      <w:sz w:val="16"/>
      <w:szCs w:val="16"/>
    </w:rPr>
  </w:style>
  <w:style w:type="paragraph" w:customStyle="1" w:styleId="hpreferences">
    <w:name w:val="_hp_references"/>
    <w:basedOn w:val="hpHeading0"/>
  </w:style>
  <w:style w:type="paragraph" w:customStyle="1" w:styleId="hprefsbody">
    <w:name w:val="_hp_refs_body"/>
    <w:basedOn w:val="hpBody"/>
    <w:pPr>
      <w:jc w:val="left"/>
    </w:pPr>
    <w:rPr>
      <w:sz w:val="20"/>
      <w:szCs w:val="20"/>
    </w:rPr>
  </w:style>
  <w:style w:type="paragraph" w:customStyle="1" w:styleId="FrameContents">
    <w:name w:val="Frame Contents"/>
    <w:basedOn w:val="TextBody"/>
  </w:style>
  <w:style w:type="paragraph" w:customStyle="1" w:styleId="PreformattedText">
    <w:name w:val="Preformatted Text"/>
    <w:basedOn w:val="DefaultStyle"/>
    <w:pPr>
      <w:spacing w:after="0"/>
    </w:pPr>
    <w:rPr>
      <w:rFonts w:ascii="DejaVu Sans Mono" w:eastAsia="DejaVu Sans Mono" w:hAnsi="DejaVu Sans Mono" w:cs="Lohit Hin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irstname.lastname@h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4</Pages>
  <Words>1343</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WORD Template for HP Tech Con</vt:lpstr>
    </vt:vector>
  </TitlesOfParts>
  <Company/>
  <LinksUpToDate>false</LinksUpToDate>
  <CharactersWithSpaces>8580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for HP Tech Con</dc:title>
  <dc:creator>ChristenseJ</dc:creator>
  <cp:lastModifiedBy>Jane</cp:lastModifiedBy>
  <cp:revision>48</cp:revision>
  <cp:lastPrinted>2013-08-30T10:57:00Z</cp:lastPrinted>
  <dcterms:created xsi:type="dcterms:W3CDTF">2013-04-09T01:46:00Z</dcterms:created>
  <dcterms:modified xsi:type="dcterms:W3CDTF">2013-08-30T11:32:00Z</dcterms:modified>
</cp:coreProperties>
</file>